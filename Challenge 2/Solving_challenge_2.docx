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2D70" w14:textId="77777777" w:rsidR="00655D30" w:rsidRPr="0022726D" w:rsidRDefault="0022726D" w:rsidP="0022726D">
      <w:pPr>
        <w:pStyle w:val="Heading1"/>
        <w:jc w:val="center"/>
        <w:rPr>
          <w:u w:val="single"/>
        </w:rPr>
      </w:pPr>
      <w:r w:rsidRPr="0022726D">
        <w:rPr>
          <w:u w:val="single"/>
        </w:rPr>
        <w:t>Solving Challenge 2: MailSploit</w:t>
      </w:r>
    </w:p>
    <w:p w14:paraId="1D5CD072" w14:textId="77777777" w:rsidR="00655D30" w:rsidRDefault="0022726D" w:rsidP="0022726D">
      <w:pPr>
        <w:pStyle w:val="ListNumber"/>
      </w:pPr>
      <w:r>
        <w:t>Run mailsploit.py from terminal / command line</w:t>
      </w:r>
    </w:p>
    <w:p w14:paraId="0CB56615" w14:textId="77777777" w:rsidR="0022726D" w:rsidRDefault="00A64D59" w:rsidP="0022726D">
      <w:pPr>
        <w:pStyle w:val="ListNumber"/>
        <w:numPr>
          <w:ilvl w:val="0"/>
          <w:numId w:val="0"/>
        </w:numPr>
        <w:ind w:left="432"/>
      </w:pPr>
      <w:r w:rsidRPr="00A64D59">
        <w:drawing>
          <wp:inline distT="0" distB="0" distL="0" distR="0" wp14:anchorId="2CEDB5CB" wp14:editId="3663E505">
            <wp:extent cx="5943600" cy="261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DDBE" w14:textId="77777777" w:rsidR="0022726D" w:rsidRDefault="00A64D59" w:rsidP="0022726D">
      <w:pPr>
        <w:pStyle w:val="ListNumber"/>
      </w:pPr>
      <w:r>
        <w:t>Alright, let’s try the help menu</w:t>
      </w:r>
    </w:p>
    <w:p w14:paraId="495C78A5" w14:textId="77777777" w:rsidR="00A64D59" w:rsidRDefault="00A64D59" w:rsidP="00A64D59">
      <w:pPr>
        <w:pStyle w:val="ListNumber"/>
        <w:numPr>
          <w:ilvl w:val="0"/>
          <w:numId w:val="0"/>
        </w:numPr>
        <w:ind w:left="432"/>
      </w:pPr>
      <w:r w:rsidRPr="00A64D59">
        <w:drawing>
          <wp:inline distT="0" distB="0" distL="0" distR="0" wp14:anchorId="3155B41A" wp14:editId="3FEB27A1">
            <wp:extent cx="5943600" cy="2105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BBD" w14:textId="77777777" w:rsidR="0022726D" w:rsidRDefault="0022726D" w:rsidP="00A64D59">
      <w:pPr>
        <w:pStyle w:val="ListNumber"/>
        <w:numPr>
          <w:ilvl w:val="0"/>
          <w:numId w:val="0"/>
        </w:numPr>
        <w:ind w:left="432"/>
      </w:pPr>
    </w:p>
    <w:p w14:paraId="7439ADC7" w14:textId="77777777" w:rsidR="00A64D59" w:rsidRDefault="00A64D59" w:rsidP="00A64D59">
      <w:pPr>
        <w:pStyle w:val="ListNumber"/>
      </w:pPr>
      <w:r>
        <w:t>Run the exploit with valid mails</w:t>
      </w:r>
    </w:p>
    <w:p w14:paraId="63CCAFB0" w14:textId="77777777" w:rsidR="00A64D59" w:rsidRDefault="00C75834" w:rsidP="00A64D59">
      <w:pPr>
        <w:pStyle w:val="ListNumber"/>
        <w:numPr>
          <w:ilvl w:val="0"/>
          <w:numId w:val="0"/>
        </w:numPr>
        <w:ind w:left="432"/>
      </w:pPr>
      <w:r w:rsidRPr="00C75834">
        <w:drawing>
          <wp:anchor distT="0" distB="0" distL="114300" distR="114300" simplePos="0" relativeHeight="251658240" behindDoc="1" locked="0" layoutInCell="1" allowOverlap="1" wp14:anchorId="62B2A773" wp14:editId="7ACEC87B">
            <wp:simplePos x="0" y="0"/>
            <wp:positionH relativeFrom="column">
              <wp:posOffset>-748030</wp:posOffset>
            </wp:positionH>
            <wp:positionV relativeFrom="paragraph">
              <wp:posOffset>453390</wp:posOffset>
            </wp:positionV>
            <wp:extent cx="7658735" cy="774874"/>
            <wp:effectExtent l="0" t="0" r="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735" cy="774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CF1A4" w14:textId="77777777" w:rsidR="00C75834" w:rsidRDefault="00C75834" w:rsidP="00A64D59">
      <w:pPr>
        <w:pStyle w:val="ListNumber"/>
        <w:numPr>
          <w:ilvl w:val="0"/>
          <w:numId w:val="0"/>
        </w:numPr>
        <w:ind w:left="432"/>
      </w:pPr>
    </w:p>
    <w:p w14:paraId="5A4F0056" w14:textId="77777777" w:rsidR="00C75834" w:rsidRDefault="00C75834" w:rsidP="00A64D59">
      <w:pPr>
        <w:pStyle w:val="ListNumber"/>
        <w:numPr>
          <w:ilvl w:val="0"/>
          <w:numId w:val="0"/>
        </w:numPr>
        <w:ind w:left="432"/>
      </w:pPr>
    </w:p>
    <w:p w14:paraId="23CCC254" w14:textId="77777777" w:rsidR="00C75834" w:rsidRDefault="00C75834" w:rsidP="00A64D59">
      <w:pPr>
        <w:pStyle w:val="ListNumber"/>
        <w:numPr>
          <w:ilvl w:val="0"/>
          <w:numId w:val="0"/>
        </w:numPr>
        <w:ind w:left="432"/>
      </w:pPr>
    </w:p>
    <w:p w14:paraId="0147D741" w14:textId="77777777" w:rsidR="00A64D59" w:rsidRDefault="00C75834" w:rsidP="00A64D59">
      <w:pPr>
        <w:pStyle w:val="ListNumber"/>
      </w:pPr>
      <w:r>
        <w:lastRenderedPageBreak/>
        <w:t>Check your mail box</w:t>
      </w:r>
    </w:p>
    <w:p w14:paraId="3C1977B6" w14:textId="77777777" w:rsidR="00C75834" w:rsidRDefault="00F53564" w:rsidP="00C75834">
      <w:pPr>
        <w:pStyle w:val="ListNumber"/>
        <w:numPr>
          <w:ilvl w:val="0"/>
          <w:numId w:val="0"/>
        </w:numPr>
        <w:ind w:left="432"/>
      </w:pPr>
      <w:r w:rsidRPr="00F53564">
        <w:drawing>
          <wp:inline distT="0" distB="0" distL="0" distR="0" wp14:anchorId="09CB1FCA" wp14:editId="508F47B2">
            <wp:extent cx="5943600" cy="424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4335" w14:textId="77777777" w:rsidR="00A64D59" w:rsidRDefault="00F53564" w:rsidP="00A64D59">
      <w:pPr>
        <w:pStyle w:val="ListNumber"/>
      </w:pPr>
      <w:r>
        <w:t>Read the code and find this agent Gmail Password</w:t>
      </w:r>
    </w:p>
    <w:p w14:paraId="2FA90F23" w14:textId="77777777" w:rsidR="00B83A25" w:rsidRDefault="00B83A25" w:rsidP="00F53564">
      <w:pPr>
        <w:pStyle w:val="ListNumber"/>
        <w:numPr>
          <w:ilvl w:val="0"/>
          <w:numId w:val="0"/>
        </w:numPr>
        <w:ind w:left="432"/>
      </w:pPr>
      <w:r w:rsidRPr="00B83A25">
        <w:drawing>
          <wp:anchor distT="0" distB="0" distL="114300" distR="114300" simplePos="0" relativeHeight="251659264" behindDoc="1" locked="0" layoutInCell="1" allowOverlap="1" wp14:anchorId="76B5EB84" wp14:editId="3C191F83">
            <wp:simplePos x="0" y="0"/>
            <wp:positionH relativeFrom="column">
              <wp:posOffset>51435</wp:posOffset>
            </wp:positionH>
            <wp:positionV relativeFrom="paragraph">
              <wp:posOffset>175895</wp:posOffset>
            </wp:positionV>
            <wp:extent cx="5461000" cy="1447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6851D" w14:textId="77777777" w:rsidR="00B83A25" w:rsidRDefault="00B83A25" w:rsidP="00F53564">
      <w:pPr>
        <w:pStyle w:val="ListNumber"/>
        <w:numPr>
          <w:ilvl w:val="0"/>
          <w:numId w:val="0"/>
        </w:numPr>
        <w:ind w:left="432"/>
      </w:pPr>
    </w:p>
    <w:p w14:paraId="0C1D6362" w14:textId="77777777" w:rsidR="00B83A25" w:rsidRDefault="00B83A25" w:rsidP="00F53564">
      <w:pPr>
        <w:pStyle w:val="ListNumber"/>
        <w:numPr>
          <w:ilvl w:val="0"/>
          <w:numId w:val="0"/>
        </w:numPr>
        <w:ind w:left="432"/>
      </w:pPr>
    </w:p>
    <w:p w14:paraId="5E7A62C4" w14:textId="77777777" w:rsidR="00B83A25" w:rsidRDefault="00B83A25" w:rsidP="00F53564">
      <w:pPr>
        <w:pStyle w:val="ListNumber"/>
        <w:numPr>
          <w:ilvl w:val="0"/>
          <w:numId w:val="0"/>
        </w:numPr>
        <w:ind w:left="432"/>
      </w:pPr>
    </w:p>
    <w:p w14:paraId="182BF3F0" w14:textId="77777777" w:rsidR="00B83A25" w:rsidRDefault="00B83A25" w:rsidP="00F53564">
      <w:pPr>
        <w:pStyle w:val="ListNumber"/>
        <w:numPr>
          <w:ilvl w:val="0"/>
          <w:numId w:val="0"/>
        </w:numPr>
        <w:ind w:left="432"/>
      </w:pPr>
    </w:p>
    <w:p w14:paraId="693A05E4" w14:textId="77777777" w:rsidR="00B83A25" w:rsidRDefault="00B83A25" w:rsidP="00F53564">
      <w:pPr>
        <w:pStyle w:val="ListNumber"/>
        <w:numPr>
          <w:ilvl w:val="0"/>
          <w:numId w:val="0"/>
        </w:numPr>
        <w:ind w:left="432"/>
      </w:pPr>
    </w:p>
    <w:p w14:paraId="7200F582" w14:textId="77777777" w:rsidR="00B83A25" w:rsidRDefault="00B83A25" w:rsidP="00F53564">
      <w:pPr>
        <w:pStyle w:val="ListNumber"/>
        <w:numPr>
          <w:ilvl w:val="0"/>
          <w:numId w:val="0"/>
        </w:numPr>
        <w:ind w:left="432"/>
      </w:pPr>
    </w:p>
    <w:p w14:paraId="29D77BD5" w14:textId="77777777" w:rsidR="00B83A25" w:rsidRDefault="00B83A25" w:rsidP="00F53564">
      <w:pPr>
        <w:pStyle w:val="ListNumber"/>
        <w:numPr>
          <w:ilvl w:val="0"/>
          <w:numId w:val="0"/>
        </w:numPr>
        <w:ind w:left="432"/>
      </w:pPr>
    </w:p>
    <w:p w14:paraId="4AB65ABE" w14:textId="77777777" w:rsidR="00B83A25" w:rsidRDefault="00B83A25" w:rsidP="00F53564">
      <w:pPr>
        <w:pStyle w:val="ListNumber"/>
        <w:numPr>
          <w:ilvl w:val="0"/>
          <w:numId w:val="0"/>
        </w:numPr>
        <w:ind w:left="432"/>
      </w:pPr>
    </w:p>
    <w:p w14:paraId="50C405FC" w14:textId="77777777" w:rsidR="00F53564" w:rsidRDefault="00F53564" w:rsidP="00F53564">
      <w:pPr>
        <w:pStyle w:val="ListNumber"/>
        <w:numPr>
          <w:ilvl w:val="0"/>
          <w:numId w:val="0"/>
        </w:numPr>
        <w:ind w:left="432"/>
      </w:pPr>
    </w:p>
    <w:p w14:paraId="0B268205" w14:textId="77777777" w:rsidR="00A64D59" w:rsidRDefault="00B83A25" w:rsidP="00A64D59">
      <w:pPr>
        <w:pStyle w:val="ListNumber"/>
      </w:pPr>
      <w:r>
        <w:lastRenderedPageBreak/>
        <w:t>That was easy, right? Now let’s check his emails</w:t>
      </w:r>
    </w:p>
    <w:p w14:paraId="5F56BBC0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  <w:r w:rsidRPr="00B83A25">
        <w:drawing>
          <wp:anchor distT="0" distB="0" distL="114300" distR="114300" simplePos="0" relativeHeight="251660288" behindDoc="1" locked="0" layoutInCell="1" allowOverlap="1" wp14:anchorId="6D18B496" wp14:editId="67D4DEEB">
            <wp:simplePos x="0" y="0"/>
            <wp:positionH relativeFrom="column">
              <wp:posOffset>165735</wp:posOffset>
            </wp:positionH>
            <wp:positionV relativeFrom="paragraph">
              <wp:posOffset>190500</wp:posOffset>
            </wp:positionV>
            <wp:extent cx="4915535" cy="3501321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501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DAEF6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13DDD0A9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3F9AAD33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2BF35425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30EFE862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7EB2C260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2AD7E7B8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37E147A6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588681EC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3B3313AD" w14:textId="77777777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31869EA1" w14:textId="24846B95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1480449B" w14:textId="6CF545FA" w:rsidR="00B83A25" w:rsidRDefault="00926E94" w:rsidP="00B83A25">
      <w:pPr>
        <w:pStyle w:val="ListNumber"/>
        <w:numPr>
          <w:ilvl w:val="0"/>
          <w:numId w:val="0"/>
        </w:numPr>
        <w:ind w:left="432" w:hanging="432"/>
      </w:pPr>
      <w:r w:rsidRPr="00926E94">
        <w:drawing>
          <wp:inline distT="0" distB="0" distL="0" distR="0" wp14:anchorId="5C913AF8" wp14:editId="118EEE2D">
            <wp:extent cx="5943600" cy="858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B80A" w14:textId="1EDC7AE1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56A52748" w14:textId="560E0C43" w:rsidR="00B83A25" w:rsidRDefault="00926E94" w:rsidP="00B83A25">
      <w:pPr>
        <w:pStyle w:val="ListNumber"/>
        <w:numPr>
          <w:ilvl w:val="0"/>
          <w:numId w:val="0"/>
        </w:numPr>
        <w:ind w:left="432" w:hanging="432"/>
      </w:pPr>
      <w:r>
        <w:t>Nothing special so far</w:t>
      </w:r>
    </w:p>
    <w:p w14:paraId="18E0D238" w14:textId="5E413B2D" w:rsidR="00B83A25" w:rsidRDefault="00B83A25" w:rsidP="00B83A25">
      <w:pPr>
        <w:pStyle w:val="ListNumber"/>
        <w:numPr>
          <w:ilvl w:val="0"/>
          <w:numId w:val="0"/>
        </w:numPr>
        <w:ind w:left="432" w:hanging="432"/>
      </w:pPr>
    </w:p>
    <w:p w14:paraId="1DA5F0D8" w14:textId="71BBCC22" w:rsidR="0049047F" w:rsidRDefault="0049047F" w:rsidP="00B83A25">
      <w:pPr>
        <w:pStyle w:val="ListNumber"/>
        <w:numPr>
          <w:ilvl w:val="0"/>
          <w:numId w:val="0"/>
        </w:numPr>
        <w:ind w:left="432" w:hanging="432"/>
      </w:pPr>
    </w:p>
    <w:p w14:paraId="0215459F" w14:textId="5E2893B9" w:rsidR="0049047F" w:rsidRDefault="0049047F" w:rsidP="00B83A25">
      <w:pPr>
        <w:pStyle w:val="ListNumber"/>
        <w:numPr>
          <w:ilvl w:val="0"/>
          <w:numId w:val="0"/>
        </w:numPr>
        <w:ind w:left="432" w:hanging="432"/>
      </w:pPr>
    </w:p>
    <w:p w14:paraId="051C8C41" w14:textId="77777777" w:rsidR="0049047F" w:rsidRDefault="0049047F" w:rsidP="00B83A25">
      <w:pPr>
        <w:pStyle w:val="ListNumber"/>
        <w:numPr>
          <w:ilvl w:val="0"/>
          <w:numId w:val="0"/>
        </w:numPr>
        <w:ind w:left="432" w:hanging="432"/>
      </w:pPr>
    </w:p>
    <w:p w14:paraId="333D4287" w14:textId="77777777" w:rsidR="0049047F" w:rsidRDefault="0049047F" w:rsidP="00B83A25">
      <w:pPr>
        <w:pStyle w:val="ListNumber"/>
        <w:numPr>
          <w:ilvl w:val="0"/>
          <w:numId w:val="0"/>
        </w:numPr>
        <w:ind w:left="432" w:hanging="432"/>
      </w:pPr>
    </w:p>
    <w:p w14:paraId="502E0641" w14:textId="77777777" w:rsidR="0049047F" w:rsidRDefault="0049047F" w:rsidP="00B83A25">
      <w:pPr>
        <w:pStyle w:val="ListNumber"/>
        <w:numPr>
          <w:ilvl w:val="0"/>
          <w:numId w:val="0"/>
        </w:numPr>
        <w:ind w:left="432" w:hanging="432"/>
      </w:pPr>
    </w:p>
    <w:p w14:paraId="10B2D8AD" w14:textId="77777777" w:rsidR="0049047F" w:rsidRDefault="0049047F" w:rsidP="00B83A25">
      <w:pPr>
        <w:pStyle w:val="ListNumber"/>
        <w:numPr>
          <w:ilvl w:val="0"/>
          <w:numId w:val="0"/>
        </w:numPr>
        <w:ind w:left="432" w:hanging="432"/>
      </w:pPr>
    </w:p>
    <w:p w14:paraId="03ED78C0" w14:textId="4E0C56B3" w:rsidR="00B83A25" w:rsidRDefault="0049047F" w:rsidP="00A64D59">
      <w:pPr>
        <w:pStyle w:val="ListNumber"/>
      </w:pPr>
      <w:r w:rsidRPr="00926E94">
        <w:lastRenderedPageBreak/>
        <w:drawing>
          <wp:anchor distT="0" distB="0" distL="114300" distR="114300" simplePos="0" relativeHeight="251661312" behindDoc="0" locked="0" layoutInCell="1" allowOverlap="1" wp14:anchorId="5CEF432C" wp14:editId="6A5DA4B7">
            <wp:simplePos x="0" y="0"/>
            <wp:positionH relativeFrom="column">
              <wp:posOffset>4737735</wp:posOffset>
            </wp:positionH>
            <wp:positionV relativeFrom="paragraph">
              <wp:posOffset>0</wp:posOffset>
            </wp:positionV>
            <wp:extent cx="1943100" cy="2754583"/>
            <wp:effectExtent l="0" t="0" r="0" b="0"/>
            <wp:wrapThrough wrapText="bothSides">
              <wp:wrapPolygon edited="0">
                <wp:start x="0" y="0"/>
                <wp:lineTo x="0" y="21316"/>
                <wp:lineTo x="21176" y="21316"/>
                <wp:lineTo x="2117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5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E94">
        <w:t>Check his google drive</w:t>
      </w:r>
    </w:p>
    <w:p w14:paraId="483E1F63" w14:textId="65293F3D" w:rsidR="00926E94" w:rsidRDefault="0049047F" w:rsidP="00926E94">
      <w:pPr>
        <w:pStyle w:val="ListNumber"/>
        <w:numPr>
          <w:ilvl w:val="0"/>
          <w:numId w:val="0"/>
        </w:numPr>
        <w:ind w:left="432"/>
      </w:pPr>
      <w:r w:rsidRPr="0049047F">
        <w:drawing>
          <wp:anchor distT="0" distB="0" distL="114300" distR="114300" simplePos="0" relativeHeight="251663360" behindDoc="1" locked="0" layoutInCell="1" allowOverlap="1" wp14:anchorId="4D758DA9" wp14:editId="1A231264">
            <wp:simplePos x="0" y="0"/>
            <wp:positionH relativeFrom="column">
              <wp:posOffset>-862965</wp:posOffset>
            </wp:positionH>
            <wp:positionV relativeFrom="paragraph">
              <wp:posOffset>419100</wp:posOffset>
            </wp:positionV>
            <wp:extent cx="5601335" cy="1059227"/>
            <wp:effectExtent l="0" t="0" r="1206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05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6809F" w14:textId="31FD8021" w:rsidR="00F937FC" w:rsidRDefault="00F937FC" w:rsidP="00926E94">
      <w:pPr>
        <w:pStyle w:val="ListNumber"/>
        <w:numPr>
          <w:ilvl w:val="0"/>
          <w:numId w:val="0"/>
        </w:numPr>
        <w:ind w:left="432"/>
      </w:pPr>
    </w:p>
    <w:p w14:paraId="22332EB0" w14:textId="3FC0C70C" w:rsidR="00F937FC" w:rsidRDefault="00F937FC" w:rsidP="00926E94">
      <w:pPr>
        <w:pStyle w:val="ListNumber"/>
        <w:numPr>
          <w:ilvl w:val="0"/>
          <w:numId w:val="0"/>
        </w:numPr>
        <w:ind w:left="432"/>
      </w:pPr>
    </w:p>
    <w:p w14:paraId="2092E1B2" w14:textId="77777777" w:rsidR="00F937FC" w:rsidRDefault="00F937FC" w:rsidP="00926E94">
      <w:pPr>
        <w:pStyle w:val="ListNumber"/>
        <w:numPr>
          <w:ilvl w:val="0"/>
          <w:numId w:val="0"/>
        </w:numPr>
        <w:ind w:left="432"/>
      </w:pPr>
    </w:p>
    <w:p w14:paraId="3DE92648" w14:textId="77777777" w:rsidR="00F937FC" w:rsidRDefault="00F937FC" w:rsidP="00926E94">
      <w:pPr>
        <w:pStyle w:val="ListNumber"/>
        <w:numPr>
          <w:ilvl w:val="0"/>
          <w:numId w:val="0"/>
        </w:numPr>
        <w:ind w:left="432"/>
      </w:pPr>
    </w:p>
    <w:p w14:paraId="346E6FF9" w14:textId="77777777" w:rsidR="00F937FC" w:rsidRDefault="00F937FC" w:rsidP="00926E94">
      <w:pPr>
        <w:pStyle w:val="ListNumber"/>
        <w:numPr>
          <w:ilvl w:val="0"/>
          <w:numId w:val="0"/>
        </w:numPr>
        <w:ind w:left="432"/>
      </w:pPr>
    </w:p>
    <w:p w14:paraId="1246F74D" w14:textId="24A6A875" w:rsidR="00B83A25" w:rsidRDefault="0049047F" w:rsidP="00A64D59">
      <w:pPr>
        <w:pStyle w:val="ListNumber"/>
      </w:pPr>
      <w:r>
        <w:t>Open the TOP SECRET folder then open NO, SERIOUSLY, THIS IS CLASSIFIED!</w:t>
      </w:r>
    </w:p>
    <w:p w14:paraId="2584E76F" w14:textId="28995A29" w:rsidR="0049047F" w:rsidRDefault="0049047F" w:rsidP="0049047F">
      <w:pPr>
        <w:pStyle w:val="ListNumber"/>
        <w:numPr>
          <w:ilvl w:val="0"/>
          <w:numId w:val="0"/>
        </w:numPr>
        <w:ind w:left="432" w:hanging="432"/>
      </w:pPr>
      <w:r w:rsidRPr="0049047F">
        <w:drawing>
          <wp:anchor distT="0" distB="0" distL="114300" distR="114300" simplePos="0" relativeHeight="251662336" behindDoc="1" locked="0" layoutInCell="1" allowOverlap="1" wp14:anchorId="246E6B4F" wp14:editId="4980F0E1">
            <wp:simplePos x="0" y="0"/>
            <wp:positionH relativeFrom="column">
              <wp:posOffset>737870</wp:posOffset>
            </wp:positionH>
            <wp:positionV relativeFrom="paragraph">
              <wp:posOffset>81280</wp:posOffset>
            </wp:positionV>
            <wp:extent cx="4457065" cy="2309960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30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4C337" w14:textId="4DE1BE3F" w:rsidR="0049047F" w:rsidRDefault="0049047F" w:rsidP="0049047F">
      <w:pPr>
        <w:pStyle w:val="ListNumber"/>
        <w:numPr>
          <w:ilvl w:val="0"/>
          <w:numId w:val="0"/>
        </w:numPr>
        <w:ind w:left="432" w:hanging="432"/>
      </w:pPr>
    </w:p>
    <w:p w14:paraId="5D52078B" w14:textId="50BB8A4D" w:rsidR="0049047F" w:rsidRDefault="0049047F" w:rsidP="0049047F">
      <w:pPr>
        <w:pStyle w:val="ListNumber"/>
        <w:numPr>
          <w:ilvl w:val="0"/>
          <w:numId w:val="0"/>
        </w:numPr>
        <w:ind w:left="432" w:hanging="432"/>
      </w:pPr>
    </w:p>
    <w:p w14:paraId="2EF85549" w14:textId="3E58C26B" w:rsidR="0049047F" w:rsidRDefault="0049047F" w:rsidP="0049047F">
      <w:pPr>
        <w:pStyle w:val="ListNumber"/>
        <w:numPr>
          <w:ilvl w:val="0"/>
          <w:numId w:val="0"/>
        </w:numPr>
        <w:ind w:left="432" w:hanging="432"/>
      </w:pPr>
    </w:p>
    <w:p w14:paraId="07EC99AE" w14:textId="1889850F" w:rsidR="0049047F" w:rsidRDefault="0049047F" w:rsidP="0049047F">
      <w:pPr>
        <w:pStyle w:val="ListNumber"/>
        <w:numPr>
          <w:ilvl w:val="0"/>
          <w:numId w:val="0"/>
        </w:numPr>
        <w:ind w:left="432" w:hanging="432"/>
      </w:pPr>
    </w:p>
    <w:p w14:paraId="1AD0589E" w14:textId="5A6A2385" w:rsidR="0049047F" w:rsidRDefault="0049047F" w:rsidP="0049047F">
      <w:pPr>
        <w:pStyle w:val="ListNumber"/>
        <w:numPr>
          <w:ilvl w:val="0"/>
          <w:numId w:val="0"/>
        </w:numPr>
        <w:ind w:left="432" w:hanging="432"/>
      </w:pPr>
    </w:p>
    <w:p w14:paraId="1F658EB2" w14:textId="6CDB117E" w:rsidR="0049047F" w:rsidRDefault="0049047F" w:rsidP="0049047F">
      <w:pPr>
        <w:pStyle w:val="ListNumber"/>
        <w:numPr>
          <w:ilvl w:val="0"/>
          <w:numId w:val="0"/>
        </w:numPr>
        <w:ind w:left="432" w:hanging="432"/>
      </w:pPr>
    </w:p>
    <w:p w14:paraId="00312DF0" w14:textId="77777777" w:rsidR="0049047F" w:rsidRDefault="0049047F" w:rsidP="0049047F">
      <w:pPr>
        <w:pStyle w:val="ListNumber"/>
        <w:numPr>
          <w:ilvl w:val="0"/>
          <w:numId w:val="0"/>
        </w:numPr>
        <w:ind w:left="432" w:hanging="432"/>
      </w:pPr>
    </w:p>
    <w:p w14:paraId="6FD55C55" w14:textId="1B88650C" w:rsidR="0049047F" w:rsidRDefault="006372D2" w:rsidP="00A64D59">
      <w:pPr>
        <w:pStyle w:val="ListNumber"/>
      </w:pPr>
      <w:r w:rsidRPr="006372D2">
        <w:drawing>
          <wp:anchor distT="0" distB="0" distL="114300" distR="114300" simplePos="0" relativeHeight="251664384" behindDoc="1" locked="0" layoutInCell="1" allowOverlap="1" wp14:anchorId="20370AF7" wp14:editId="3B29D298">
            <wp:simplePos x="0" y="0"/>
            <wp:positionH relativeFrom="column">
              <wp:posOffset>1994535</wp:posOffset>
            </wp:positionH>
            <wp:positionV relativeFrom="paragraph">
              <wp:posOffset>579755</wp:posOffset>
            </wp:positionV>
            <wp:extent cx="3181157" cy="28803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157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E3A">
        <w:t>The audio file sounds pretty weird, let’s look for possible tools,</w:t>
      </w:r>
      <w:r>
        <w:t xml:space="preserve"> </w:t>
      </w:r>
      <w:r w:rsidRPr="006372D2">
        <w:rPr>
          <w:i/>
          <w:iCs/>
        </w:rPr>
        <w:t>Spy Tools</w:t>
      </w:r>
      <w:r>
        <w:rPr>
          <w:i/>
          <w:iCs/>
        </w:rPr>
        <w:t xml:space="preserve"> </w:t>
      </w:r>
      <w:r>
        <w:t>looks suspicious</w:t>
      </w:r>
    </w:p>
    <w:p w14:paraId="6EF6BB5A" w14:textId="372B848A" w:rsidR="006372D2" w:rsidRDefault="006372D2" w:rsidP="006372D2">
      <w:pPr>
        <w:pStyle w:val="ListNumber"/>
        <w:numPr>
          <w:ilvl w:val="0"/>
          <w:numId w:val="0"/>
        </w:numPr>
        <w:ind w:left="432"/>
      </w:pPr>
    </w:p>
    <w:p w14:paraId="38BD6C56" w14:textId="3EE9CFF7" w:rsidR="006372D2" w:rsidRDefault="006372D2" w:rsidP="006372D2">
      <w:pPr>
        <w:pStyle w:val="ListNumber"/>
        <w:numPr>
          <w:ilvl w:val="0"/>
          <w:numId w:val="0"/>
        </w:numPr>
        <w:ind w:left="432"/>
      </w:pPr>
    </w:p>
    <w:p w14:paraId="4E80F240" w14:textId="77777777" w:rsidR="006372D2" w:rsidRDefault="006372D2" w:rsidP="006372D2">
      <w:pPr>
        <w:pStyle w:val="ListNumber"/>
        <w:numPr>
          <w:ilvl w:val="0"/>
          <w:numId w:val="0"/>
        </w:numPr>
        <w:ind w:left="432"/>
      </w:pPr>
    </w:p>
    <w:p w14:paraId="63D8025E" w14:textId="77777777" w:rsidR="006372D2" w:rsidRDefault="006372D2" w:rsidP="006372D2">
      <w:pPr>
        <w:pStyle w:val="ListNumber"/>
        <w:numPr>
          <w:ilvl w:val="0"/>
          <w:numId w:val="0"/>
        </w:numPr>
        <w:ind w:left="432"/>
      </w:pPr>
    </w:p>
    <w:p w14:paraId="70DFACE8" w14:textId="77777777" w:rsidR="006372D2" w:rsidRDefault="006372D2" w:rsidP="006372D2">
      <w:pPr>
        <w:pStyle w:val="ListNumber"/>
        <w:numPr>
          <w:ilvl w:val="0"/>
          <w:numId w:val="0"/>
        </w:numPr>
        <w:ind w:left="432"/>
      </w:pPr>
    </w:p>
    <w:p w14:paraId="276DEF55" w14:textId="77777777" w:rsidR="006372D2" w:rsidRDefault="006372D2" w:rsidP="006372D2">
      <w:pPr>
        <w:pStyle w:val="ListNumber"/>
        <w:numPr>
          <w:ilvl w:val="0"/>
          <w:numId w:val="0"/>
        </w:numPr>
        <w:ind w:left="432"/>
      </w:pPr>
    </w:p>
    <w:p w14:paraId="478A12C0" w14:textId="55A3510D" w:rsidR="00A64D59" w:rsidRDefault="00497922" w:rsidP="00A64D59">
      <w:pPr>
        <w:pStyle w:val="ListNumber"/>
      </w:pPr>
      <w:r>
        <w:lastRenderedPageBreak/>
        <w:t xml:space="preserve"> Open the file and</w:t>
      </w:r>
      <w:r w:rsidR="00074DE3">
        <w:t xml:space="preserve"> press </w:t>
      </w:r>
      <w:r w:rsidR="00404FD1">
        <w:t xml:space="preserve">ctrl A / </w:t>
      </w:r>
      <w:proofErr w:type="spellStart"/>
      <w:r w:rsidR="00404FD1">
        <w:t>cmd</w:t>
      </w:r>
      <w:proofErr w:type="spellEnd"/>
      <w:r w:rsidR="00404FD1">
        <w:t xml:space="preserve"> A</w:t>
      </w:r>
    </w:p>
    <w:p w14:paraId="79E39893" w14:textId="77777777" w:rsidR="00F43885" w:rsidRDefault="00F43885" w:rsidP="00F43885">
      <w:pPr>
        <w:pStyle w:val="ListNumber"/>
        <w:numPr>
          <w:ilvl w:val="0"/>
          <w:numId w:val="0"/>
        </w:numPr>
        <w:ind w:left="432"/>
      </w:pPr>
    </w:p>
    <w:p w14:paraId="4D534929" w14:textId="5AEA5CC0" w:rsidR="00F43885" w:rsidRDefault="00F43885" w:rsidP="00F43885">
      <w:pPr>
        <w:pStyle w:val="ListNumber"/>
        <w:numPr>
          <w:ilvl w:val="0"/>
          <w:numId w:val="0"/>
        </w:numPr>
        <w:ind w:left="432"/>
      </w:pPr>
      <w:r w:rsidRPr="00F43885">
        <w:drawing>
          <wp:inline distT="0" distB="0" distL="0" distR="0" wp14:anchorId="6BF527C2" wp14:editId="5A35AC7F">
            <wp:extent cx="5943600" cy="582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42FA" w14:textId="77777777" w:rsidR="00F43885" w:rsidRDefault="00F43885" w:rsidP="00F43885">
      <w:pPr>
        <w:pStyle w:val="ListNumber"/>
        <w:numPr>
          <w:ilvl w:val="0"/>
          <w:numId w:val="0"/>
        </w:numPr>
        <w:ind w:left="432"/>
      </w:pPr>
    </w:p>
    <w:p w14:paraId="24087AD5" w14:textId="7C40B1E5" w:rsidR="00F43885" w:rsidRDefault="00F43885" w:rsidP="00055D0E">
      <w:pPr>
        <w:pStyle w:val="ListNumber"/>
      </w:pPr>
      <w:r>
        <w:t>Notice that the only tools that accept audio as an input are:</w:t>
      </w:r>
    </w:p>
    <w:p w14:paraId="58F59627" w14:textId="194AD2A1" w:rsidR="00055D0E" w:rsidRDefault="00055D0E" w:rsidP="00055D0E">
      <w:pPr>
        <w:pStyle w:val="ListNumber"/>
        <w:numPr>
          <w:ilvl w:val="0"/>
          <w:numId w:val="0"/>
        </w:numPr>
        <w:ind w:left="432"/>
      </w:pPr>
      <w:r>
        <w:t xml:space="preserve">1. </w:t>
      </w:r>
      <w:hyperlink r:id="rId19" w:history="1">
        <w:r w:rsidRPr="00E226EF">
          <w:rPr>
            <w:rStyle w:val="Hyperlink"/>
          </w:rPr>
          <w:t>https://www.mp3-reverser.com/en/</w:t>
        </w:r>
      </w:hyperlink>
      <w:r>
        <w:t xml:space="preserve"> </w:t>
      </w:r>
    </w:p>
    <w:p w14:paraId="317EBA75" w14:textId="603E3F93" w:rsidR="00F43885" w:rsidRDefault="00F43885" w:rsidP="00F43885">
      <w:pPr>
        <w:pStyle w:val="ListNumber"/>
        <w:numPr>
          <w:ilvl w:val="0"/>
          <w:numId w:val="0"/>
        </w:numPr>
        <w:ind w:left="432"/>
      </w:pPr>
      <w:r>
        <w:t>2.</w:t>
      </w:r>
      <w:r w:rsidR="00055D0E">
        <w:t xml:space="preserve"> </w:t>
      </w:r>
      <w:hyperlink r:id="rId20" w:history="1">
        <w:r w:rsidR="00055D0E" w:rsidRPr="00E226EF">
          <w:rPr>
            <w:rStyle w:val="Hyperlink"/>
          </w:rPr>
          <w:t>https://academo.org/demos/spectrum-analyzer/</w:t>
        </w:r>
      </w:hyperlink>
      <w:r w:rsidR="00055D0E">
        <w:t xml:space="preserve"> </w:t>
      </w:r>
    </w:p>
    <w:p w14:paraId="4F19C2E4" w14:textId="77777777" w:rsidR="00055D0E" w:rsidRDefault="00055D0E" w:rsidP="00F43885">
      <w:pPr>
        <w:pStyle w:val="ListNumber"/>
        <w:numPr>
          <w:ilvl w:val="0"/>
          <w:numId w:val="0"/>
        </w:numPr>
        <w:ind w:left="432"/>
      </w:pPr>
    </w:p>
    <w:p w14:paraId="2B3A1A88" w14:textId="6EBADD29" w:rsidR="006372D2" w:rsidRDefault="00055D0E" w:rsidP="00A64D59">
      <w:pPr>
        <w:pStyle w:val="ListNumber"/>
      </w:pPr>
      <w:r>
        <w:lastRenderedPageBreak/>
        <w:t>Use the mp3 reverser tool to reverse the audio file</w:t>
      </w:r>
    </w:p>
    <w:p w14:paraId="563FF585" w14:textId="2E0D29B9" w:rsidR="00055D0E" w:rsidRDefault="001B4DFD" w:rsidP="00055D0E">
      <w:pPr>
        <w:pStyle w:val="ListNumber"/>
        <w:numPr>
          <w:ilvl w:val="0"/>
          <w:numId w:val="0"/>
        </w:numPr>
        <w:ind w:left="432"/>
      </w:pPr>
      <w:r w:rsidRPr="001B4DFD">
        <w:drawing>
          <wp:inline distT="0" distB="0" distL="0" distR="0" wp14:anchorId="4A067A72" wp14:editId="2586F02D">
            <wp:extent cx="5943600" cy="232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AF03" w14:textId="3D85B150" w:rsidR="001B4DFD" w:rsidRDefault="001B4DFD" w:rsidP="00055D0E">
      <w:pPr>
        <w:pStyle w:val="ListNumber"/>
        <w:numPr>
          <w:ilvl w:val="0"/>
          <w:numId w:val="0"/>
        </w:numPr>
        <w:ind w:left="432"/>
      </w:pPr>
      <w:r>
        <w:t>press Go! Then download the reversed audio file</w:t>
      </w:r>
    </w:p>
    <w:p w14:paraId="581F22C4" w14:textId="77777777" w:rsidR="001B4DFD" w:rsidRDefault="001B4DFD" w:rsidP="00055D0E">
      <w:pPr>
        <w:pStyle w:val="ListNumber"/>
        <w:numPr>
          <w:ilvl w:val="0"/>
          <w:numId w:val="0"/>
        </w:numPr>
        <w:ind w:left="432"/>
      </w:pPr>
    </w:p>
    <w:p w14:paraId="27697D9F" w14:textId="34DCA795" w:rsidR="00055D0E" w:rsidRDefault="00055D0E" w:rsidP="008C7EC7">
      <w:pPr>
        <w:pStyle w:val="ListNumber"/>
      </w:pPr>
      <w:r>
        <w:t>Use the spectrum analyzer</w:t>
      </w:r>
      <w:r w:rsidR="001758ED">
        <w:t xml:space="preserve"> tool with the reversed audio file to see the flag</w:t>
      </w:r>
    </w:p>
    <w:p w14:paraId="16FE180F" w14:textId="7FD082D2" w:rsidR="00655D30" w:rsidRDefault="00B62443" w:rsidP="00B62443">
      <w:pPr>
        <w:pStyle w:val="ListNumber"/>
        <w:numPr>
          <w:ilvl w:val="0"/>
          <w:numId w:val="0"/>
        </w:numPr>
        <w:ind w:left="432"/>
      </w:pPr>
      <w:r w:rsidRPr="00B62443">
        <w:drawing>
          <wp:inline distT="0" distB="0" distL="0" distR="0" wp14:anchorId="6E694257" wp14:editId="5639BB3A">
            <wp:extent cx="5943600" cy="4274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D3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11CCE" w14:textId="77777777" w:rsidR="005C4CDB" w:rsidRDefault="005C4CDB">
      <w:pPr>
        <w:spacing w:after="0" w:line="240" w:lineRule="auto"/>
      </w:pPr>
      <w:r>
        <w:separator/>
      </w:r>
    </w:p>
    <w:p w14:paraId="51BB159A" w14:textId="77777777" w:rsidR="005C4CDB" w:rsidRDefault="005C4CDB"/>
    <w:p w14:paraId="11389E13" w14:textId="77777777" w:rsidR="005C4CDB" w:rsidRDefault="005C4CDB"/>
  </w:endnote>
  <w:endnote w:type="continuationSeparator" w:id="0">
    <w:p w14:paraId="71BA6F62" w14:textId="77777777" w:rsidR="005C4CDB" w:rsidRDefault="005C4CDB">
      <w:pPr>
        <w:spacing w:after="0" w:line="240" w:lineRule="auto"/>
      </w:pPr>
      <w:r>
        <w:continuationSeparator/>
      </w:r>
    </w:p>
    <w:p w14:paraId="184FF6E5" w14:textId="77777777" w:rsidR="005C4CDB" w:rsidRDefault="005C4CDB"/>
    <w:p w14:paraId="4EBF5F12" w14:textId="77777777" w:rsidR="005C4CDB" w:rsidRDefault="005C4C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41D82" w14:textId="77777777" w:rsidR="00655D30" w:rsidRDefault="00655D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925FD" w14:textId="77777777" w:rsidR="00655D30" w:rsidRDefault="005C4C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4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403E1" w14:textId="77777777" w:rsidR="00655D30" w:rsidRDefault="00655D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990A5" w14:textId="77777777" w:rsidR="005C4CDB" w:rsidRDefault="005C4CDB">
      <w:pPr>
        <w:spacing w:after="0" w:line="240" w:lineRule="auto"/>
      </w:pPr>
      <w:r>
        <w:separator/>
      </w:r>
    </w:p>
    <w:p w14:paraId="66AEDCF6" w14:textId="77777777" w:rsidR="005C4CDB" w:rsidRDefault="005C4CDB"/>
    <w:p w14:paraId="5D5FAD18" w14:textId="77777777" w:rsidR="005C4CDB" w:rsidRDefault="005C4CDB"/>
  </w:footnote>
  <w:footnote w:type="continuationSeparator" w:id="0">
    <w:p w14:paraId="6B436C0D" w14:textId="77777777" w:rsidR="005C4CDB" w:rsidRDefault="005C4CDB">
      <w:pPr>
        <w:spacing w:after="0" w:line="240" w:lineRule="auto"/>
      </w:pPr>
      <w:r>
        <w:continuationSeparator/>
      </w:r>
    </w:p>
    <w:p w14:paraId="14952E67" w14:textId="77777777" w:rsidR="005C4CDB" w:rsidRDefault="005C4CDB"/>
    <w:p w14:paraId="3A21ECAD" w14:textId="77777777" w:rsidR="005C4CDB" w:rsidRDefault="005C4CD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AEF0B" w14:textId="77777777" w:rsidR="00655D30" w:rsidRDefault="00655D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1ED91" w14:textId="77777777" w:rsidR="00655D30" w:rsidRDefault="00655D3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B3B67" w14:textId="77777777" w:rsidR="00655D30" w:rsidRDefault="00655D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6D"/>
    <w:rsid w:val="00055D0E"/>
    <w:rsid w:val="00074DE3"/>
    <w:rsid w:val="001758ED"/>
    <w:rsid w:val="001B4DFD"/>
    <w:rsid w:val="0022726D"/>
    <w:rsid w:val="00404FD1"/>
    <w:rsid w:val="0049047F"/>
    <w:rsid w:val="00497922"/>
    <w:rsid w:val="005C4CDB"/>
    <w:rsid w:val="006372D2"/>
    <w:rsid w:val="00655D30"/>
    <w:rsid w:val="006C0E3A"/>
    <w:rsid w:val="00926E94"/>
    <w:rsid w:val="00A64D59"/>
    <w:rsid w:val="00B62443"/>
    <w:rsid w:val="00B83A25"/>
    <w:rsid w:val="00C75834"/>
    <w:rsid w:val="00F43885"/>
    <w:rsid w:val="00F53564"/>
    <w:rsid w:val="00F77F79"/>
    <w:rsid w:val="00F9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36C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388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s://academo.org/demos/spectrum-analyzer/" TargetMode="External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glossaryDocument" Target="glossary/document.xml"/><Relationship Id="rId3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yperlink" Target="https://www.mp3-reverser.com/e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ie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51"/>
    <w:rsid w:val="00A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500DAEB2F1B418ED08EBD967FAD41">
    <w:name w:val="013500DAEB2F1B418ED08EBD967FAD41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DD68313C7F6C0F4CBE458022BF0D07B2">
    <w:name w:val="DD68313C7F6C0F4CBE458022BF0D0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39</TotalTime>
  <Pages>6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Roie Danino</dc:creator>
  <cp:keywords/>
  <dc:description/>
  <cp:lastModifiedBy>Roie Danino</cp:lastModifiedBy>
  <cp:revision>2</cp:revision>
  <dcterms:created xsi:type="dcterms:W3CDTF">2017-12-13T07:19:00Z</dcterms:created>
  <dcterms:modified xsi:type="dcterms:W3CDTF">2017-12-13T15:21:00Z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