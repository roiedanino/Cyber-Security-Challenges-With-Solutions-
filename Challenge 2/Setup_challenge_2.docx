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BC4CF" w14:textId="77777777" w:rsidR="00FB404A" w:rsidRDefault="00572309" w:rsidP="00572309">
      <w:pPr>
        <w:pStyle w:val="Heading1"/>
      </w:pPr>
      <w:r>
        <w:t>Setup Challenge 2: MailSploit</w:t>
      </w:r>
    </w:p>
    <w:p w14:paraId="007A004F" w14:textId="77777777" w:rsidR="00572309" w:rsidRPr="00572309" w:rsidRDefault="00D972BD" w:rsidP="00D972BD">
      <w:pPr>
        <w:pStyle w:val="ListParagraph"/>
        <w:numPr>
          <w:ilvl w:val="0"/>
          <w:numId w:val="17"/>
        </w:numPr>
      </w:pPr>
      <w:r>
        <w:t>In this challenge, a really bad CIA cyber security agent gives you a short python script and forgets his Gmail credentials inside, makes him an easy target.</w:t>
      </w:r>
    </w:p>
    <w:p w14:paraId="636A98A2" w14:textId="77777777" w:rsidR="002830E9" w:rsidRDefault="002830E9" w:rsidP="00572309">
      <w:pPr>
        <w:pStyle w:val="ListNumber"/>
      </w:pPr>
      <w:r>
        <w:t>Hiding flag:</w:t>
      </w:r>
    </w:p>
    <w:p w14:paraId="0B6E7910" w14:textId="77777777" w:rsidR="00FB404A" w:rsidRDefault="002830E9" w:rsidP="002830E9">
      <w:pPr>
        <w:pStyle w:val="ListNumber"/>
        <w:numPr>
          <w:ilvl w:val="0"/>
          <w:numId w:val="0"/>
        </w:numPr>
        <w:ind w:left="432"/>
      </w:pPr>
      <w:r>
        <w:t xml:space="preserve">Use </w:t>
      </w:r>
      <w:hyperlink r:id="rId7" w:history="1">
        <w:r w:rsidRPr="002830E9">
          <w:rPr>
            <w:rStyle w:val="Hyperlink"/>
          </w:rPr>
          <w:t>http://www.audiocheck.net/audiocheck_spectrotyper.php</w:t>
        </w:r>
      </w:hyperlink>
      <w:r>
        <w:t xml:space="preserve"> to hide your flag inside an audio file spectrogram:</w:t>
      </w:r>
    </w:p>
    <w:p w14:paraId="28272392" w14:textId="77777777" w:rsidR="002830E9" w:rsidRDefault="004103D6" w:rsidP="002830E9">
      <w:pPr>
        <w:pStyle w:val="ListNumber"/>
        <w:numPr>
          <w:ilvl w:val="0"/>
          <w:numId w:val="0"/>
        </w:numPr>
        <w:ind w:left="432"/>
      </w:pPr>
      <w:r w:rsidRPr="002830E9">
        <w:drawing>
          <wp:anchor distT="0" distB="0" distL="114300" distR="114300" simplePos="0" relativeHeight="251658240" behindDoc="1" locked="0" layoutInCell="1" allowOverlap="1" wp14:anchorId="73A87799" wp14:editId="2101160E">
            <wp:simplePos x="0" y="0"/>
            <wp:positionH relativeFrom="column">
              <wp:posOffset>393933</wp:posOffset>
            </wp:positionH>
            <wp:positionV relativeFrom="paragraph">
              <wp:posOffset>4445</wp:posOffset>
            </wp:positionV>
            <wp:extent cx="4917673" cy="2870219"/>
            <wp:effectExtent l="0" t="0" r="1016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7673" cy="2870219"/>
                    </a:xfrm>
                    <a:prstGeom prst="rect">
                      <a:avLst/>
                    </a:prstGeom>
                  </pic:spPr>
                </pic:pic>
              </a:graphicData>
            </a:graphic>
            <wp14:sizeRelH relativeFrom="page">
              <wp14:pctWidth>0</wp14:pctWidth>
            </wp14:sizeRelH>
            <wp14:sizeRelV relativeFrom="page">
              <wp14:pctHeight>0</wp14:pctHeight>
            </wp14:sizeRelV>
          </wp:anchor>
        </w:drawing>
      </w:r>
    </w:p>
    <w:p w14:paraId="008C59D5" w14:textId="77777777" w:rsidR="002830E9" w:rsidRDefault="002830E9" w:rsidP="002830E9">
      <w:pPr>
        <w:pStyle w:val="ListNumber"/>
        <w:numPr>
          <w:ilvl w:val="0"/>
          <w:numId w:val="0"/>
        </w:numPr>
        <w:ind w:left="432"/>
      </w:pPr>
    </w:p>
    <w:p w14:paraId="235EDFED" w14:textId="77777777" w:rsidR="002830E9" w:rsidRDefault="002830E9" w:rsidP="002830E9">
      <w:pPr>
        <w:pStyle w:val="ListNumber"/>
        <w:numPr>
          <w:ilvl w:val="0"/>
          <w:numId w:val="0"/>
        </w:numPr>
        <w:ind w:left="432"/>
      </w:pPr>
    </w:p>
    <w:p w14:paraId="09C14CA3" w14:textId="77777777" w:rsidR="002830E9" w:rsidRDefault="002830E9" w:rsidP="002830E9">
      <w:pPr>
        <w:pStyle w:val="ListNumber"/>
        <w:numPr>
          <w:ilvl w:val="0"/>
          <w:numId w:val="0"/>
        </w:numPr>
        <w:ind w:left="432"/>
      </w:pPr>
    </w:p>
    <w:p w14:paraId="57A5B768" w14:textId="77777777" w:rsidR="002830E9" w:rsidRDefault="002830E9" w:rsidP="002830E9">
      <w:pPr>
        <w:pStyle w:val="ListNumber"/>
        <w:numPr>
          <w:ilvl w:val="0"/>
          <w:numId w:val="0"/>
        </w:numPr>
        <w:ind w:left="432"/>
      </w:pPr>
    </w:p>
    <w:p w14:paraId="0B79FD18" w14:textId="77777777" w:rsidR="002830E9" w:rsidRDefault="002830E9" w:rsidP="002830E9">
      <w:pPr>
        <w:pStyle w:val="ListNumber"/>
        <w:numPr>
          <w:ilvl w:val="0"/>
          <w:numId w:val="0"/>
        </w:numPr>
        <w:ind w:left="432"/>
      </w:pPr>
    </w:p>
    <w:p w14:paraId="61EF3784" w14:textId="77777777" w:rsidR="002830E9" w:rsidRDefault="002830E9" w:rsidP="002830E9">
      <w:pPr>
        <w:pStyle w:val="ListNumber"/>
        <w:numPr>
          <w:ilvl w:val="0"/>
          <w:numId w:val="0"/>
        </w:numPr>
        <w:ind w:left="432"/>
      </w:pPr>
    </w:p>
    <w:p w14:paraId="3131ACD4" w14:textId="77777777" w:rsidR="002830E9" w:rsidRDefault="002830E9" w:rsidP="002830E9">
      <w:pPr>
        <w:pStyle w:val="ListNumber"/>
        <w:numPr>
          <w:ilvl w:val="0"/>
          <w:numId w:val="0"/>
        </w:numPr>
        <w:ind w:left="432"/>
      </w:pPr>
    </w:p>
    <w:p w14:paraId="59C00DBE" w14:textId="77777777" w:rsidR="002830E9" w:rsidRDefault="002830E9" w:rsidP="004103D6">
      <w:pPr>
        <w:pStyle w:val="ListNumber"/>
        <w:numPr>
          <w:ilvl w:val="0"/>
          <w:numId w:val="0"/>
        </w:numPr>
      </w:pPr>
    </w:p>
    <w:p w14:paraId="37DC0BDD" w14:textId="77777777" w:rsidR="00D972BD" w:rsidRDefault="002830E9" w:rsidP="004103D6">
      <w:pPr>
        <w:pStyle w:val="ListNumber"/>
        <w:numPr>
          <w:ilvl w:val="0"/>
          <w:numId w:val="0"/>
        </w:numPr>
        <w:ind w:left="432"/>
      </w:pPr>
      <w:r>
        <w:t>Download the .wav file and save it on your computer</w:t>
      </w:r>
      <w:r w:rsidR="004103D6">
        <w:t xml:space="preserve"> </w:t>
      </w:r>
    </w:p>
    <w:p w14:paraId="0FBFEEF6" w14:textId="77777777" w:rsidR="004103D6" w:rsidRDefault="00D972BD" w:rsidP="004103D6">
      <w:pPr>
        <w:pStyle w:val="ListNumber"/>
        <w:numPr>
          <w:ilvl w:val="0"/>
          <w:numId w:val="0"/>
        </w:numPr>
        <w:ind w:left="432"/>
      </w:pPr>
      <w:r w:rsidRPr="004103D6">
        <w:drawing>
          <wp:anchor distT="0" distB="0" distL="114300" distR="114300" simplePos="0" relativeHeight="251659264" behindDoc="1" locked="0" layoutInCell="1" allowOverlap="1" wp14:anchorId="1D4D1BE4" wp14:editId="3233CC66">
            <wp:simplePos x="0" y="0"/>
            <wp:positionH relativeFrom="column">
              <wp:posOffset>1994242</wp:posOffset>
            </wp:positionH>
            <wp:positionV relativeFrom="paragraph">
              <wp:posOffset>560900</wp:posOffset>
            </wp:positionV>
            <wp:extent cx="3431540" cy="27635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1540" cy="2763520"/>
                    </a:xfrm>
                    <a:prstGeom prst="rect">
                      <a:avLst/>
                    </a:prstGeom>
                  </pic:spPr>
                </pic:pic>
              </a:graphicData>
            </a:graphic>
            <wp14:sizeRelH relativeFrom="page">
              <wp14:pctWidth>0</wp14:pctWidth>
            </wp14:sizeRelH>
            <wp14:sizeRelV relativeFrom="page">
              <wp14:pctHeight>0</wp14:pctHeight>
            </wp14:sizeRelV>
          </wp:anchor>
        </w:drawing>
      </w:r>
      <w:r w:rsidR="002830E9">
        <w:t>Check that worked using:</w:t>
      </w:r>
      <w:r w:rsidR="004103D6">
        <w:t xml:space="preserve"> </w:t>
      </w:r>
      <w:hyperlink r:id="rId10" w:history="1">
        <w:r w:rsidR="004103D6" w:rsidRPr="00E226EF">
          <w:rPr>
            <w:rStyle w:val="Hyperlink"/>
          </w:rPr>
          <w:t>https://academo.org/demos/spectrum-analyzer/</w:t>
        </w:r>
      </w:hyperlink>
    </w:p>
    <w:p w14:paraId="513F0665" w14:textId="77777777" w:rsidR="002830E9" w:rsidRDefault="002830E9" w:rsidP="002830E9">
      <w:pPr>
        <w:pStyle w:val="ListNumber"/>
        <w:numPr>
          <w:ilvl w:val="0"/>
          <w:numId w:val="0"/>
        </w:numPr>
        <w:ind w:left="432"/>
      </w:pPr>
      <w:r>
        <w:t xml:space="preserve"> </w:t>
      </w:r>
    </w:p>
    <w:p w14:paraId="79E51EEA" w14:textId="77777777" w:rsidR="004103D6" w:rsidRDefault="004103D6" w:rsidP="002830E9">
      <w:pPr>
        <w:pStyle w:val="ListNumber"/>
        <w:numPr>
          <w:ilvl w:val="0"/>
          <w:numId w:val="0"/>
        </w:numPr>
        <w:ind w:left="432"/>
      </w:pPr>
    </w:p>
    <w:p w14:paraId="65DFE91F" w14:textId="77777777" w:rsidR="004103D6" w:rsidRDefault="004103D6" w:rsidP="002830E9">
      <w:pPr>
        <w:pStyle w:val="ListNumber"/>
        <w:numPr>
          <w:ilvl w:val="0"/>
          <w:numId w:val="0"/>
        </w:numPr>
        <w:ind w:left="432"/>
      </w:pPr>
    </w:p>
    <w:p w14:paraId="59FF3CAD" w14:textId="77777777" w:rsidR="004103D6" w:rsidRDefault="004103D6" w:rsidP="002830E9">
      <w:pPr>
        <w:pStyle w:val="ListNumber"/>
        <w:numPr>
          <w:ilvl w:val="0"/>
          <w:numId w:val="0"/>
        </w:numPr>
        <w:ind w:left="432"/>
      </w:pPr>
      <w:bookmarkStart w:id="0" w:name="_GoBack"/>
      <w:bookmarkEnd w:id="0"/>
    </w:p>
    <w:p w14:paraId="2FC7A0B3" w14:textId="77777777" w:rsidR="004103D6" w:rsidRDefault="004103D6" w:rsidP="004103D6">
      <w:pPr>
        <w:pStyle w:val="ListNumber"/>
        <w:numPr>
          <w:ilvl w:val="0"/>
          <w:numId w:val="0"/>
        </w:numPr>
      </w:pPr>
    </w:p>
    <w:p w14:paraId="186CC36E" w14:textId="77777777" w:rsidR="002830E9" w:rsidRDefault="004103D6" w:rsidP="00572309">
      <w:pPr>
        <w:pStyle w:val="ListNumber"/>
      </w:pPr>
      <w:r>
        <w:lastRenderedPageBreak/>
        <w:t>Reverse the audio file using:</w:t>
      </w:r>
      <w:r w:rsidRPr="004103D6">
        <w:t xml:space="preserve"> </w:t>
      </w:r>
      <w:hyperlink r:id="rId11" w:history="1">
        <w:r w:rsidRPr="00E226EF">
          <w:rPr>
            <w:rStyle w:val="Hyperlink"/>
          </w:rPr>
          <w:t>https://www.mp3-reverser.com/en/</w:t>
        </w:r>
      </w:hyperlink>
      <w:r>
        <w:t xml:space="preserve"> </w:t>
      </w:r>
    </w:p>
    <w:p w14:paraId="1F92029E" w14:textId="77777777" w:rsidR="004103D6" w:rsidRDefault="004103D6" w:rsidP="004103D6">
      <w:pPr>
        <w:pStyle w:val="ListNumber"/>
        <w:numPr>
          <w:ilvl w:val="0"/>
          <w:numId w:val="0"/>
        </w:numPr>
        <w:ind w:left="432"/>
      </w:pPr>
      <w:r w:rsidRPr="004103D6">
        <w:drawing>
          <wp:anchor distT="0" distB="0" distL="114300" distR="114300" simplePos="0" relativeHeight="251660288" behindDoc="1" locked="0" layoutInCell="1" allowOverlap="1" wp14:anchorId="78FC8726" wp14:editId="0AD9B0DF">
            <wp:simplePos x="0" y="0"/>
            <wp:positionH relativeFrom="column">
              <wp:posOffset>618978</wp:posOffset>
            </wp:positionH>
            <wp:positionV relativeFrom="paragraph">
              <wp:posOffset>74246</wp:posOffset>
            </wp:positionV>
            <wp:extent cx="4004457" cy="2236677"/>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24167" cy="2247686"/>
                    </a:xfrm>
                    <a:prstGeom prst="rect">
                      <a:avLst/>
                    </a:prstGeom>
                  </pic:spPr>
                </pic:pic>
              </a:graphicData>
            </a:graphic>
            <wp14:sizeRelH relativeFrom="page">
              <wp14:pctWidth>0</wp14:pctWidth>
            </wp14:sizeRelH>
            <wp14:sizeRelV relativeFrom="page">
              <wp14:pctHeight>0</wp14:pctHeight>
            </wp14:sizeRelV>
          </wp:anchor>
        </w:drawing>
      </w:r>
    </w:p>
    <w:p w14:paraId="3F7B2EF5" w14:textId="77777777" w:rsidR="004103D6" w:rsidRDefault="004103D6" w:rsidP="004103D6">
      <w:pPr>
        <w:pStyle w:val="ListNumber"/>
        <w:numPr>
          <w:ilvl w:val="0"/>
          <w:numId w:val="0"/>
        </w:numPr>
        <w:ind w:left="432"/>
      </w:pPr>
    </w:p>
    <w:p w14:paraId="73C53262" w14:textId="77777777" w:rsidR="004103D6" w:rsidRDefault="004103D6" w:rsidP="004103D6">
      <w:pPr>
        <w:pStyle w:val="ListNumber"/>
        <w:numPr>
          <w:ilvl w:val="0"/>
          <w:numId w:val="0"/>
        </w:numPr>
        <w:ind w:left="432"/>
      </w:pPr>
    </w:p>
    <w:p w14:paraId="6F2AE172" w14:textId="77777777" w:rsidR="004103D6" w:rsidRDefault="004103D6" w:rsidP="004103D6">
      <w:pPr>
        <w:pStyle w:val="ListNumber"/>
        <w:numPr>
          <w:ilvl w:val="0"/>
          <w:numId w:val="0"/>
        </w:numPr>
        <w:ind w:left="432"/>
      </w:pPr>
    </w:p>
    <w:p w14:paraId="5B17B864" w14:textId="77777777" w:rsidR="004103D6" w:rsidRDefault="004103D6" w:rsidP="004103D6">
      <w:pPr>
        <w:pStyle w:val="ListNumber"/>
        <w:numPr>
          <w:ilvl w:val="0"/>
          <w:numId w:val="0"/>
        </w:numPr>
        <w:ind w:left="432"/>
      </w:pPr>
    </w:p>
    <w:p w14:paraId="3809B669" w14:textId="77777777" w:rsidR="004103D6" w:rsidRDefault="004103D6" w:rsidP="004103D6">
      <w:pPr>
        <w:pStyle w:val="ListNumber"/>
        <w:numPr>
          <w:ilvl w:val="0"/>
          <w:numId w:val="0"/>
        </w:numPr>
        <w:ind w:left="432"/>
      </w:pPr>
    </w:p>
    <w:p w14:paraId="67A7AB11" w14:textId="77777777" w:rsidR="004103D6" w:rsidRDefault="004103D6" w:rsidP="004103D6">
      <w:pPr>
        <w:pStyle w:val="ListNumber"/>
        <w:numPr>
          <w:ilvl w:val="0"/>
          <w:numId w:val="0"/>
        </w:numPr>
        <w:ind w:left="432"/>
      </w:pPr>
    </w:p>
    <w:p w14:paraId="265A8B9C" w14:textId="77777777" w:rsidR="004103D6" w:rsidRDefault="004103D6" w:rsidP="004103D6">
      <w:pPr>
        <w:pStyle w:val="ListNumber"/>
        <w:numPr>
          <w:ilvl w:val="0"/>
          <w:numId w:val="0"/>
        </w:numPr>
        <w:ind w:left="432"/>
      </w:pPr>
    </w:p>
    <w:p w14:paraId="7AAAB0BE" w14:textId="77777777" w:rsidR="002830E9" w:rsidRDefault="004103D6" w:rsidP="00572309">
      <w:pPr>
        <w:pStyle w:val="ListNumber"/>
      </w:pPr>
      <w:r>
        <w:t>Create a new google account:</w:t>
      </w:r>
    </w:p>
    <w:p w14:paraId="014B5766" w14:textId="77777777" w:rsidR="004103D6" w:rsidRDefault="004103D6" w:rsidP="004103D6">
      <w:pPr>
        <w:pStyle w:val="ListNumber"/>
        <w:numPr>
          <w:ilvl w:val="0"/>
          <w:numId w:val="0"/>
        </w:numPr>
        <w:ind w:left="432"/>
      </w:pPr>
    </w:p>
    <w:p w14:paraId="42648699" w14:textId="77777777" w:rsidR="004103D6" w:rsidRDefault="00D972BD" w:rsidP="004103D6">
      <w:pPr>
        <w:pStyle w:val="ListNumber"/>
        <w:numPr>
          <w:ilvl w:val="0"/>
          <w:numId w:val="0"/>
        </w:numPr>
        <w:ind w:left="432"/>
      </w:pPr>
      <w:r>
        <w:rPr>
          <w:noProof/>
          <w:lang w:eastAsia="en-US"/>
        </w:rPr>
        <w:drawing>
          <wp:anchor distT="0" distB="0" distL="114300" distR="114300" simplePos="0" relativeHeight="251661312" behindDoc="1" locked="0" layoutInCell="1" allowOverlap="1" wp14:anchorId="53798E58" wp14:editId="7956A0A1">
            <wp:simplePos x="0" y="0"/>
            <wp:positionH relativeFrom="column">
              <wp:posOffset>-400929</wp:posOffset>
            </wp:positionH>
            <wp:positionV relativeFrom="paragraph">
              <wp:posOffset>124460</wp:posOffset>
            </wp:positionV>
            <wp:extent cx="6230898" cy="3888740"/>
            <wp:effectExtent l="0" t="0" r="0" b="0"/>
            <wp:wrapNone/>
            <wp:docPr id="4" name="Picture 4" descr="/Users/roie/Documents/שנה ג/סמסטר א/Cyber Security/Four Riddles/Riddle 2/Screen Shot 2017-12-12 at 22.3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ie/Documents/שנה ג/סמסטר א/Cyber Security/Four Riddles/Riddle 2/Screen Shot 2017-12-12 at 22.37.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294" cy="38946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8C6B4F" w14:textId="77777777" w:rsidR="004103D6" w:rsidRDefault="004103D6" w:rsidP="004103D6">
      <w:pPr>
        <w:pStyle w:val="ListNumber"/>
        <w:numPr>
          <w:ilvl w:val="0"/>
          <w:numId w:val="0"/>
        </w:numPr>
        <w:ind w:left="432"/>
      </w:pPr>
    </w:p>
    <w:p w14:paraId="16FD7ED5" w14:textId="77777777" w:rsidR="00AF2213" w:rsidRDefault="00AF2213" w:rsidP="004103D6">
      <w:pPr>
        <w:pStyle w:val="ListNumber"/>
        <w:numPr>
          <w:ilvl w:val="0"/>
          <w:numId w:val="0"/>
        </w:numPr>
        <w:ind w:left="432"/>
      </w:pPr>
    </w:p>
    <w:p w14:paraId="15F76FA6" w14:textId="77777777" w:rsidR="00AF2213" w:rsidRDefault="00AF2213" w:rsidP="004103D6">
      <w:pPr>
        <w:pStyle w:val="ListNumber"/>
        <w:numPr>
          <w:ilvl w:val="0"/>
          <w:numId w:val="0"/>
        </w:numPr>
        <w:ind w:left="432"/>
      </w:pPr>
    </w:p>
    <w:p w14:paraId="5082E49B" w14:textId="77777777" w:rsidR="002830E9" w:rsidRDefault="002830E9" w:rsidP="00D972BD">
      <w:pPr>
        <w:pStyle w:val="ListNumber"/>
        <w:numPr>
          <w:ilvl w:val="0"/>
          <w:numId w:val="0"/>
        </w:numPr>
      </w:pPr>
    </w:p>
    <w:p w14:paraId="4888FC14" w14:textId="77777777" w:rsidR="00D972BD" w:rsidRDefault="00D972BD" w:rsidP="00D972BD">
      <w:pPr>
        <w:pStyle w:val="ListNumber"/>
        <w:numPr>
          <w:ilvl w:val="0"/>
          <w:numId w:val="0"/>
        </w:numPr>
      </w:pPr>
    </w:p>
    <w:p w14:paraId="4A3B6913" w14:textId="77777777" w:rsidR="00D972BD" w:rsidRDefault="00D972BD" w:rsidP="00D972BD">
      <w:pPr>
        <w:pStyle w:val="ListNumber"/>
        <w:numPr>
          <w:ilvl w:val="0"/>
          <w:numId w:val="0"/>
        </w:numPr>
      </w:pPr>
    </w:p>
    <w:p w14:paraId="643AE7A0" w14:textId="77777777" w:rsidR="00D972BD" w:rsidRDefault="00D972BD" w:rsidP="00D972BD">
      <w:pPr>
        <w:pStyle w:val="ListNumber"/>
        <w:numPr>
          <w:ilvl w:val="0"/>
          <w:numId w:val="0"/>
        </w:numPr>
      </w:pPr>
    </w:p>
    <w:p w14:paraId="42D4CA47" w14:textId="77777777" w:rsidR="00D972BD" w:rsidRDefault="00D972BD" w:rsidP="00D972BD">
      <w:pPr>
        <w:pStyle w:val="ListNumber"/>
        <w:numPr>
          <w:ilvl w:val="0"/>
          <w:numId w:val="0"/>
        </w:numPr>
      </w:pPr>
    </w:p>
    <w:p w14:paraId="7860E7DF" w14:textId="77777777" w:rsidR="00D972BD" w:rsidRDefault="00D972BD" w:rsidP="00D972BD">
      <w:pPr>
        <w:pStyle w:val="ListNumber"/>
        <w:numPr>
          <w:ilvl w:val="0"/>
          <w:numId w:val="0"/>
        </w:numPr>
      </w:pPr>
    </w:p>
    <w:p w14:paraId="38AC4D4C" w14:textId="77777777" w:rsidR="00D972BD" w:rsidRDefault="00D972BD" w:rsidP="00D972BD">
      <w:pPr>
        <w:pStyle w:val="ListNumber"/>
        <w:numPr>
          <w:ilvl w:val="0"/>
          <w:numId w:val="0"/>
        </w:numPr>
      </w:pPr>
    </w:p>
    <w:p w14:paraId="451E3D0B" w14:textId="77777777" w:rsidR="00D972BD" w:rsidRDefault="00D972BD" w:rsidP="00D972BD">
      <w:pPr>
        <w:pStyle w:val="ListNumber"/>
        <w:numPr>
          <w:ilvl w:val="0"/>
          <w:numId w:val="0"/>
        </w:numPr>
      </w:pPr>
    </w:p>
    <w:p w14:paraId="3418A012" w14:textId="77777777" w:rsidR="00D972BD" w:rsidRDefault="00D972BD" w:rsidP="00D972BD">
      <w:pPr>
        <w:pStyle w:val="ListNumber"/>
        <w:numPr>
          <w:ilvl w:val="0"/>
          <w:numId w:val="0"/>
        </w:numPr>
      </w:pPr>
    </w:p>
    <w:p w14:paraId="2FC19A8C" w14:textId="77777777" w:rsidR="00D972BD" w:rsidRDefault="00D972BD" w:rsidP="00D972BD">
      <w:pPr>
        <w:pStyle w:val="ListNumber"/>
        <w:numPr>
          <w:ilvl w:val="0"/>
          <w:numId w:val="0"/>
        </w:numPr>
      </w:pPr>
    </w:p>
    <w:p w14:paraId="3152B5B1" w14:textId="77777777" w:rsidR="002830E9" w:rsidRDefault="000A2645" w:rsidP="00572309">
      <w:pPr>
        <w:pStyle w:val="ListNumber"/>
      </w:pPr>
      <w:r w:rsidRPr="00EE0822">
        <w:lastRenderedPageBreak/>
        <w:drawing>
          <wp:anchor distT="0" distB="0" distL="114300" distR="114300" simplePos="0" relativeHeight="251662336" behindDoc="1" locked="0" layoutInCell="1" allowOverlap="1" wp14:anchorId="7CBC0CC1" wp14:editId="5542495D">
            <wp:simplePos x="0" y="0"/>
            <wp:positionH relativeFrom="column">
              <wp:posOffset>165276</wp:posOffset>
            </wp:positionH>
            <wp:positionV relativeFrom="paragraph">
              <wp:posOffset>309446</wp:posOffset>
            </wp:positionV>
            <wp:extent cx="5943600" cy="121539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15390"/>
                    </a:xfrm>
                    <a:prstGeom prst="rect">
                      <a:avLst/>
                    </a:prstGeom>
                  </pic:spPr>
                </pic:pic>
              </a:graphicData>
            </a:graphic>
            <wp14:sizeRelH relativeFrom="page">
              <wp14:pctWidth>0</wp14:pctWidth>
            </wp14:sizeRelH>
            <wp14:sizeRelV relativeFrom="page">
              <wp14:pctHeight>0</wp14:pctHeight>
            </wp14:sizeRelV>
          </wp:anchor>
        </w:drawing>
      </w:r>
      <w:r w:rsidR="00AD33ED">
        <w:t>Put the audio file in some folder in this account google drive</w:t>
      </w:r>
    </w:p>
    <w:p w14:paraId="4D11100E" w14:textId="77777777" w:rsidR="00AD33ED" w:rsidRDefault="00AD33ED" w:rsidP="00AD33ED">
      <w:pPr>
        <w:pStyle w:val="ListNumber"/>
        <w:numPr>
          <w:ilvl w:val="0"/>
          <w:numId w:val="0"/>
        </w:numPr>
        <w:ind w:left="432"/>
      </w:pPr>
    </w:p>
    <w:p w14:paraId="22A1D13D" w14:textId="77777777" w:rsidR="00EE0822" w:rsidRDefault="00EE0822" w:rsidP="00AD33ED">
      <w:pPr>
        <w:pStyle w:val="ListNumber"/>
        <w:numPr>
          <w:ilvl w:val="0"/>
          <w:numId w:val="0"/>
        </w:numPr>
        <w:ind w:left="432"/>
      </w:pPr>
    </w:p>
    <w:p w14:paraId="34E4D712" w14:textId="77777777" w:rsidR="00EE0822" w:rsidRDefault="00EE0822" w:rsidP="00AD33ED">
      <w:pPr>
        <w:pStyle w:val="ListNumber"/>
        <w:numPr>
          <w:ilvl w:val="0"/>
          <w:numId w:val="0"/>
        </w:numPr>
        <w:ind w:left="432"/>
      </w:pPr>
    </w:p>
    <w:p w14:paraId="4A1B9312" w14:textId="77777777" w:rsidR="00AD33ED" w:rsidRDefault="000A2645" w:rsidP="00AD33ED">
      <w:pPr>
        <w:pStyle w:val="ListNumber"/>
        <w:numPr>
          <w:ilvl w:val="0"/>
          <w:numId w:val="0"/>
        </w:numPr>
        <w:ind w:left="432"/>
      </w:pPr>
      <w:r w:rsidRPr="000A2645">
        <w:drawing>
          <wp:anchor distT="0" distB="0" distL="114300" distR="114300" simplePos="0" relativeHeight="251664384" behindDoc="1" locked="0" layoutInCell="1" allowOverlap="1" wp14:anchorId="2D1AE40E" wp14:editId="7BABAD39">
            <wp:simplePos x="0" y="0"/>
            <wp:positionH relativeFrom="column">
              <wp:posOffset>2797521</wp:posOffset>
            </wp:positionH>
            <wp:positionV relativeFrom="paragraph">
              <wp:posOffset>328793</wp:posOffset>
            </wp:positionV>
            <wp:extent cx="3311814" cy="140079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1957" cy="1413548"/>
                    </a:xfrm>
                    <a:prstGeom prst="rect">
                      <a:avLst/>
                    </a:prstGeom>
                  </pic:spPr>
                </pic:pic>
              </a:graphicData>
            </a:graphic>
            <wp14:sizeRelH relativeFrom="page">
              <wp14:pctWidth>0</wp14:pctWidth>
            </wp14:sizeRelH>
            <wp14:sizeRelV relativeFrom="page">
              <wp14:pctHeight>0</wp14:pctHeight>
            </wp14:sizeRelV>
          </wp:anchor>
        </w:drawing>
      </w:r>
      <w:r w:rsidRPr="000A2645">
        <w:drawing>
          <wp:anchor distT="0" distB="0" distL="114300" distR="114300" simplePos="0" relativeHeight="251663360" behindDoc="1" locked="0" layoutInCell="1" allowOverlap="1" wp14:anchorId="4C2DB9E9" wp14:editId="11420733">
            <wp:simplePos x="0" y="0"/>
            <wp:positionH relativeFrom="column">
              <wp:posOffset>-178202</wp:posOffset>
            </wp:positionH>
            <wp:positionV relativeFrom="paragraph">
              <wp:posOffset>334148</wp:posOffset>
            </wp:positionV>
            <wp:extent cx="2751631" cy="1090951"/>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51631" cy="1090951"/>
                    </a:xfrm>
                    <a:prstGeom prst="rect">
                      <a:avLst/>
                    </a:prstGeom>
                  </pic:spPr>
                </pic:pic>
              </a:graphicData>
            </a:graphic>
            <wp14:sizeRelH relativeFrom="page">
              <wp14:pctWidth>0</wp14:pctWidth>
            </wp14:sizeRelH>
            <wp14:sizeRelV relativeFrom="page">
              <wp14:pctHeight>0</wp14:pctHeight>
            </wp14:sizeRelV>
          </wp:anchor>
        </w:drawing>
      </w:r>
    </w:p>
    <w:p w14:paraId="1EE608F6" w14:textId="77777777" w:rsidR="00AD33ED" w:rsidRDefault="00AD33ED" w:rsidP="00AD33ED">
      <w:pPr>
        <w:pStyle w:val="ListNumber"/>
        <w:numPr>
          <w:ilvl w:val="0"/>
          <w:numId w:val="0"/>
        </w:numPr>
        <w:ind w:left="432"/>
      </w:pPr>
    </w:p>
    <w:p w14:paraId="79F27CA9" w14:textId="77777777" w:rsidR="000A2645" w:rsidRDefault="000A2645" w:rsidP="00AD33ED">
      <w:pPr>
        <w:pStyle w:val="ListNumber"/>
        <w:numPr>
          <w:ilvl w:val="0"/>
          <w:numId w:val="0"/>
        </w:numPr>
        <w:ind w:left="432"/>
      </w:pPr>
    </w:p>
    <w:p w14:paraId="66A5618B" w14:textId="77777777" w:rsidR="000A2645" w:rsidRDefault="000A2645" w:rsidP="00AD33ED">
      <w:pPr>
        <w:pStyle w:val="ListNumber"/>
        <w:numPr>
          <w:ilvl w:val="0"/>
          <w:numId w:val="0"/>
        </w:numPr>
        <w:ind w:left="432"/>
      </w:pPr>
    </w:p>
    <w:p w14:paraId="719BFEF7" w14:textId="77777777" w:rsidR="000A2645" w:rsidRDefault="000A2645" w:rsidP="00AD33ED">
      <w:pPr>
        <w:pStyle w:val="ListNumber"/>
        <w:numPr>
          <w:ilvl w:val="0"/>
          <w:numId w:val="0"/>
        </w:numPr>
        <w:ind w:left="432"/>
      </w:pPr>
    </w:p>
    <w:p w14:paraId="08913209" w14:textId="77777777" w:rsidR="000A2645" w:rsidRDefault="000A2645" w:rsidP="00AD33ED">
      <w:pPr>
        <w:pStyle w:val="ListNumber"/>
        <w:numPr>
          <w:ilvl w:val="0"/>
          <w:numId w:val="0"/>
        </w:numPr>
        <w:ind w:left="432"/>
      </w:pPr>
    </w:p>
    <w:p w14:paraId="453930C0" w14:textId="77777777" w:rsidR="00D972BD" w:rsidRDefault="00D972BD" w:rsidP="00AD33ED">
      <w:pPr>
        <w:pStyle w:val="ListNumber"/>
        <w:numPr>
          <w:ilvl w:val="0"/>
          <w:numId w:val="0"/>
        </w:numPr>
        <w:ind w:left="432"/>
      </w:pPr>
    </w:p>
    <w:p w14:paraId="3E101968" w14:textId="77777777" w:rsidR="00D972BD" w:rsidRDefault="00D972BD" w:rsidP="00AD33ED">
      <w:pPr>
        <w:pStyle w:val="ListNumber"/>
        <w:numPr>
          <w:ilvl w:val="0"/>
          <w:numId w:val="0"/>
        </w:numPr>
        <w:ind w:left="432"/>
      </w:pPr>
    </w:p>
    <w:p w14:paraId="0AAB7497" w14:textId="77777777" w:rsidR="002830E9" w:rsidRPr="000A2645" w:rsidRDefault="000A2645" w:rsidP="00572309">
      <w:pPr>
        <w:pStyle w:val="ListNumber"/>
        <w:rPr>
          <w:i/>
          <w:iCs/>
        </w:rPr>
      </w:pPr>
      <w:r>
        <w:t xml:space="preserve">Create another folder and call it </w:t>
      </w:r>
      <w:r w:rsidRPr="000A2645">
        <w:rPr>
          <w:i/>
          <w:iCs/>
        </w:rPr>
        <w:t>Spy Tools</w:t>
      </w:r>
      <w:r>
        <w:rPr>
          <w:i/>
          <w:iCs/>
        </w:rPr>
        <w:t xml:space="preserve"> </w:t>
      </w:r>
      <w:r>
        <w:t>and create a new google document inside it</w:t>
      </w:r>
    </w:p>
    <w:p w14:paraId="6EA4751B" w14:textId="77777777" w:rsidR="000A2645" w:rsidRDefault="000A2645" w:rsidP="000A2645">
      <w:pPr>
        <w:pStyle w:val="ListNumber"/>
        <w:numPr>
          <w:ilvl w:val="0"/>
          <w:numId w:val="0"/>
        </w:numPr>
        <w:ind w:left="432"/>
        <w:rPr>
          <w:i/>
          <w:iCs/>
        </w:rPr>
      </w:pPr>
      <w:r w:rsidRPr="000A2645">
        <w:rPr>
          <w:i/>
          <w:iCs/>
        </w:rPr>
        <w:drawing>
          <wp:inline distT="0" distB="0" distL="0" distR="0" wp14:anchorId="5D05580B" wp14:editId="310F7B5C">
            <wp:extent cx="5943600" cy="2588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88260"/>
                    </a:xfrm>
                    <a:prstGeom prst="rect">
                      <a:avLst/>
                    </a:prstGeom>
                  </pic:spPr>
                </pic:pic>
              </a:graphicData>
            </a:graphic>
          </wp:inline>
        </w:drawing>
      </w:r>
    </w:p>
    <w:p w14:paraId="362D8C1D" w14:textId="77777777" w:rsidR="000A2645" w:rsidRDefault="000A2645" w:rsidP="000A2645">
      <w:pPr>
        <w:pStyle w:val="ListNumber"/>
        <w:numPr>
          <w:ilvl w:val="0"/>
          <w:numId w:val="0"/>
        </w:numPr>
        <w:ind w:left="432"/>
        <w:rPr>
          <w:i/>
          <w:iCs/>
        </w:rPr>
      </w:pPr>
    </w:p>
    <w:p w14:paraId="0C64FF64" w14:textId="77777777" w:rsidR="000A2645" w:rsidRDefault="000A2645" w:rsidP="000A2645">
      <w:pPr>
        <w:pStyle w:val="ListNumber"/>
        <w:numPr>
          <w:ilvl w:val="0"/>
          <w:numId w:val="0"/>
        </w:numPr>
        <w:ind w:left="432"/>
        <w:rPr>
          <w:i/>
          <w:iCs/>
        </w:rPr>
      </w:pPr>
    </w:p>
    <w:p w14:paraId="19A6646A" w14:textId="77777777" w:rsidR="00D972BD" w:rsidRDefault="00D972BD" w:rsidP="000A2645">
      <w:pPr>
        <w:pStyle w:val="ListNumber"/>
        <w:numPr>
          <w:ilvl w:val="0"/>
          <w:numId w:val="0"/>
        </w:numPr>
        <w:ind w:left="432"/>
        <w:rPr>
          <w:i/>
          <w:iCs/>
        </w:rPr>
      </w:pPr>
    </w:p>
    <w:p w14:paraId="1F66FC1E" w14:textId="77777777" w:rsidR="000A2645" w:rsidRPr="000A2645" w:rsidRDefault="000A2645" w:rsidP="000A2645">
      <w:pPr>
        <w:pStyle w:val="ListNumber"/>
        <w:numPr>
          <w:ilvl w:val="0"/>
          <w:numId w:val="0"/>
        </w:numPr>
        <w:ind w:left="432"/>
        <w:rPr>
          <w:i/>
          <w:iCs/>
        </w:rPr>
      </w:pPr>
    </w:p>
    <w:p w14:paraId="4CE2DAEC" w14:textId="77777777" w:rsidR="00AF2213" w:rsidRDefault="000A2645" w:rsidP="00572309">
      <w:pPr>
        <w:pStyle w:val="ListNumber"/>
      </w:pPr>
      <w:r>
        <w:t>Copy the links for Spectrum Analyzer tool and the 3pm audio reversing tool and some more other not related tools, just to make it more authentic, change the links color to white to make them invisible</w:t>
      </w:r>
    </w:p>
    <w:p w14:paraId="35F56946" w14:textId="77777777" w:rsidR="000A2645" w:rsidRDefault="000A2645" w:rsidP="000A2645">
      <w:pPr>
        <w:pStyle w:val="ListNumber"/>
        <w:numPr>
          <w:ilvl w:val="0"/>
          <w:numId w:val="0"/>
        </w:numPr>
        <w:ind w:left="432"/>
      </w:pPr>
      <w:r w:rsidRPr="000A2645">
        <w:drawing>
          <wp:anchor distT="0" distB="0" distL="114300" distR="114300" simplePos="0" relativeHeight="251665408" behindDoc="1" locked="0" layoutInCell="1" allowOverlap="1" wp14:anchorId="39FC3856" wp14:editId="1C0A12C3">
            <wp:simplePos x="0" y="0"/>
            <wp:positionH relativeFrom="column">
              <wp:posOffset>271604</wp:posOffset>
            </wp:positionH>
            <wp:positionV relativeFrom="paragraph">
              <wp:posOffset>1760</wp:posOffset>
            </wp:positionV>
            <wp:extent cx="4923331" cy="2875625"/>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50485" cy="2891485"/>
                    </a:xfrm>
                    <a:prstGeom prst="rect">
                      <a:avLst/>
                    </a:prstGeom>
                  </pic:spPr>
                </pic:pic>
              </a:graphicData>
            </a:graphic>
            <wp14:sizeRelH relativeFrom="page">
              <wp14:pctWidth>0</wp14:pctWidth>
            </wp14:sizeRelH>
            <wp14:sizeRelV relativeFrom="page">
              <wp14:pctHeight>0</wp14:pctHeight>
            </wp14:sizeRelV>
          </wp:anchor>
        </w:drawing>
      </w:r>
    </w:p>
    <w:p w14:paraId="22D47E98" w14:textId="77777777" w:rsidR="000A2645" w:rsidRDefault="000A2645" w:rsidP="000A2645">
      <w:pPr>
        <w:pStyle w:val="ListNumber"/>
        <w:numPr>
          <w:ilvl w:val="0"/>
          <w:numId w:val="0"/>
        </w:numPr>
        <w:ind w:left="432"/>
      </w:pPr>
    </w:p>
    <w:p w14:paraId="4D0950BB" w14:textId="77777777" w:rsidR="000A2645" w:rsidRDefault="000A2645" w:rsidP="000A2645">
      <w:pPr>
        <w:pStyle w:val="ListNumber"/>
        <w:numPr>
          <w:ilvl w:val="0"/>
          <w:numId w:val="0"/>
        </w:numPr>
        <w:ind w:left="432"/>
      </w:pPr>
    </w:p>
    <w:p w14:paraId="796AE2A8" w14:textId="77777777" w:rsidR="000A2645" w:rsidRDefault="000A2645" w:rsidP="000A2645">
      <w:pPr>
        <w:pStyle w:val="ListNumber"/>
        <w:numPr>
          <w:ilvl w:val="0"/>
          <w:numId w:val="0"/>
        </w:numPr>
        <w:ind w:left="432"/>
      </w:pPr>
    </w:p>
    <w:p w14:paraId="1486473D" w14:textId="77777777" w:rsidR="000A2645" w:rsidRDefault="000A2645" w:rsidP="000A2645">
      <w:pPr>
        <w:pStyle w:val="ListNumber"/>
        <w:numPr>
          <w:ilvl w:val="0"/>
          <w:numId w:val="0"/>
        </w:numPr>
        <w:ind w:left="432"/>
      </w:pPr>
    </w:p>
    <w:p w14:paraId="7E679A8A" w14:textId="77777777" w:rsidR="000A2645" w:rsidRDefault="000A2645" w:rsidP="000A2645">
      <w:pPr>
        <w:pStyle w:val="ListNumber"/>
        <w:numPr>
          <w:ilvl w:val="0"/>
          <w:numId w:val="0"/>
        </w:numPr>
        <w:ind w:left="432"/>
      </w:pPr>
    </w:p>
    <w:p w14:paraId="67A0A6DA" w14:textId="77777777" w:rsidR="000A2645" w:rsidRDefault="000A2645" w:rsidP="000A2645">
      <w:pPr>
        <w:pStyle w:val="ListNumber"/>
        <w:numPr>
          <w:ilvl w:val="0"/>
          <w:numId w:val="0"/>
        </w:numPr>
        <w:ind w:left="432"/>
      </w:pPr>
    </w:p>
    <w:p w14:paraId="192DE9D1" w14:textId="77777777" w:rsidR="000A2645" w:rsidRDefault="000A2645" w:rsidP="000A2645">
      <w:pPr>
        <w:pStyle w:val="ListNumber"/>
        <w:numPr>
          <w:ilvl w:val="0"/>
          <w:numId w:val="0"/>
        </w:numPr>
        <w:ind w:left="432"/>
      </w:pPr>
    </w:p>
    <w:p w14:paraId="116FAAA1" w14:textId="77777777" w:rsidR="000A2645" w:rsidRDefault="000A2645" w:rsidP="000A2645">
      <w:pPr>
        <w:pStyle w:val="ListNumber"/>
        <w:numPr>
          <w:ilvl w:val="0"/>
          <w:numId w:val="0"/>
        </w:numPr>
        <w:ind w:left="432"/>
      </w:pPr>
    </w:p>
    <w:p w14:paraId="03F1A2B5" w14:textId="77777777" w:rsidR="00D972BD" w:rsidRDefault="00D972BD" w:rsidP="000A2645">
      <w:pPr>
        <w:pStyle w:val="ListNumber"/>
        <w:numPr>
          <w:ilvl w:val="0"/>
          <w:numId w:val="0"/>
        </w:numPr>
        <w:ind w:left="432"/>
      </w:pPr>
    </w:p>
    <w:p w14:paraId="67FBA06A" w14:textId="77777777" w:rsidR="000A2645" w:rsidRDefault="000A2645" w:rsidP="00572309">
      <w:pPr>
        <w:pStyle w:val="ListNumber"/>
      </w:pPr>
      <w:r>
        <w:t>Create a python script that sends weird email</w:t>
      </w:r>
      <w:r w:rsidR="00D1098B">
        <w:t>s that using in the name and the password of the new google account that we just created</w:t>
      </w:r>
    </w:p>
    <w:p w14:paraId="3B45F839" w14:textId="77777777" w:rsidR="00D1098B" w:rsidRDefault="00D972BD" w:rsidP="00D1098B">
      <w:pPr>
        <w:pStyle w:val="ListNumber"/>
        <w:numPr>
          <w:ilvl w:val="0"/>
          <w:numId w:val="0"/>
        </w:numPr>
        <w:ind w:left="432"/>
      </w:pPr>
      <w:r w:rsidRPr="00D972BD">
        <w:drawing>
          <wp:anchor distT="0" distB="0" distL="114300" distR="114300" simplePos="0" relativeHeight="251667456" behindDoc="1" locked="0" layoutInCell="1" allowOverlap="1" wp14:anchorId="76F81C3B" wp14:editId="27600CEE">
            <wp:simplePos x="0" y="0"/>
            <wp:positionH relativeFrom="column">
              <wp:posOffset>3593416</wp:posOffset>
            </wp:positionH>
            <wp:positionV relativeFrom="paragraph">
              <wp:posOffset>188546</wp:posOffset>
            </wp:positionV>
            <wp:extent cx="3091815" cy="1131825"/>
            <wp:effectExtent l="0" t="0" r="6985" b="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1815" cy="1131825"/>
                    </a:xfrm>
                    <a:prstGeom prst="rect">
                      <a:avLst/>
                    </a:prstGeom>
                  </pic:spPr>
                </pic:pic>
              </a:graphicData>
            </a:graphic>
            <wp14:sizeRelH relativeFrom="page">
              <wp14:pctWidth>0</wp14:pctWidth>
            </wp14:sizeRelH>
            <wp14:sizeRelV relativeFrom="page">
              <wp14:pctHeight>0</wp14:pctHeight>
            </wp14:sizeRelV>
          </wp:anchor>
        </w:drawing>
      </w:r>
      <w:r w:rsidRPr="00D972BD">
        <w:drawing>
          <wp:anchor distT="0" distB="0" distL="114300" distR="114300" simplePos="0" relativeHeight="251666432" behindDoc="1" locked="0" layoutInCell="1" allowOverlap="1" wp14:anchorId="19CEBE58" wp14:editId="2B69052B">
            <wp:simplePos x="0" y="0"/>
            <wp:positionH relativeFrom="column">
              <wp:posOffset>-745587</wp:posOffset>
            </wp:positionH>
            <wp:positionV relativeFrom="paragraph">
              <wp:posOffset>76054</wp:posOffset>
            </wp:positionV>
            <wp:extent cx="4184664" cy="1258082"/>
            <wp:effectExtent l="0" t="0" r="6350" b="1206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44796" cy="1276160"/>
                    </a:xfrm>
                    <a:prstGeom prst="rect">
                      <a:avLst/>
                    </a:prstGeom>
                  </pic:spPr>
                </pic:pic>
              </a:graphicData>
            </a:graphic>
            <wp14:sizeRelH relativeFrom="page">
              <wp14:pctWidth>0</wp14:pctWidth>
            </wp14:sizeRelH>
            <wp14:sizeRelV relativeFrom="page">
              <wp14:pctHeight>0</wp14:pctHeight>
            </wp14:sizeRelV>
          </wp:anchor>
        </w:drawing>
      </w:r>
    </w:p>
    <w:p w14:paraId="065063E6" w14:textId="77777777" w:rsidR="00D972BD" w:rsidRDefault="00D972BD" w:rsidP="00D1098B">
      <w:pPr>
        <w:pStyle w:val="ListNumber"/>
        <w:numPr>
          <w:ilvl w:val="0"/>
          <w:numId w:val="0"/>
        </w:numPr>
        <w:ind w:left="432"/>
      </w:pPr>
    </w:p>
    <w:p w14:paraId="55152314" w14:textId="77777777" w:rsidR="00D972BD" w:rsidRDefault="00D972BD" w:rsidP="00D1098B">
      <w:pPr>
        <w:pStyle w:val="ListNumber"/>
        <w:numPr>
          <w:ilvl w:val="0"/>
          <w:numId w:val="0"/>
        </w:numPr>
        <w:ind w:left="432"/>
      </w:pPr>
    </w:p>
    <w:p w14:paraId="26EF9CC5" w14:textId="77777777" w:rsidR="00D972BD" w:rsidRDefault="00D972BD" w:rsidP="00D1098B">
      <w:pPr>
        <w:pStyle w:val="ListNumber"/>
        <w:numPr>
          <w:ilvl w:val="0"/>
          <w:numId w:val="0"/>
        </w:numPr>
        <w:ind w:left="432"/>
      </w:pPr>
    </w:p>
    <w:p w14:paraId="515DF7A0" w14:textId="77777777" w:rsidR="00D972BD" w:rsidRDefault="00D972BD" w:rsidP="00D1098B">
      <w:pPr>
        <w:pStyle w:val="ListNumber"/>
        <w:numPr>
          <w:ilvl w:val="0"/>
          <w:numId w:val="0"/>
        </w:numPr>
        <w:ind w:left="432"/>
      </w:pPr>
    </w:p>
    <w:p w14:paraId="1CF18899" w14:textId="77777777" w:rsidR="00D972BD" w:rsidRDefault="00D972BD" w:rsidP="00D1098B">
      <w:pPr>
        <w:pStyle w:val="ListNumber"/>
        <w:numPr>
          <w:ilvl w:val="0"/>
          <w:numId w:val="0"/>
        </w:numPr>
        <w:ind w:left="432"/>
      </w:pPr>
    </w:p>
    <w:p w14:paraId="79121664" w14:textId="77777777" w:rsidR="000A2645" w:rsidRDefault="00D972BD" w:rsidP="00D972BD">
      <w:pPr>
        <w:pStyle w:val="ListNumber"/>
        <w:numPr>
          <w:ilvl w:val="0"/>
          <w:numId w:val="0"/>
        </w:numPr>
        <w:ind w:left="432"/>
      </w:pPr>
      <w:r>
        <w:t>The user gets only that mailsploit.py file and will need to find the Gmail account and password inside it.</w:t>
      </w:r>
    </w:p>
    <w:sectPr w:rsidR="000A2645">
      <w:headerReference w:type="even" r:id="rId21"/>
      <w:headerReference w:type="default" r:id="rId22"/>
      <w:footerReference w:type="even" r:id="rId23"/>
      <w:footerReference w:type="default" r:id="rId24"/>
      <w:headerReference w:type="first" r:id="rId25"/>
      <w:footerReference w:type="first" r:id="rId26"/>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76E00" w14:textId="77777777" w:rsidR="006033C2" w:rsidRDefault="006033C2">
      <w:pPr>
        <w:spacing w:after="0" w:line="240" w:lineRule="auto"/>
      </w:pPr>
      <w:r>
        <w:separator/>
      </w:r>
    </w:p>
    <w:p w14:paraId="0543E0A0" w14:textId="77777777" w:rsidR="006033C2" w:rsidRDefault="006033C2"/>
    <w:p w14:paraId="180D1FD0" w14:textId="77777777" w:rsidR="006033C2" w:rsidRDefault="006033C2"/>
  </w:endnote>
  <w:endnote w:type="continuationSeparator" w:id="0">
    <w:p w14:paraId="2FDB7038" w14:textId="77777777" w:rsidR="006033C2" w:rsidRDefault="006033C2">
      <w:pPr>
        <w:spacing w:after="0" w:line="240" w:lineRule="auto"/>
      </w:pPr>
      <w:r>
        <w:continuationSeparator/>
      </w:r>
    </w:p>
    <w:p w14:paraId="106CF0E2" w14:textId="77777777" w:rsidR="006033C2" w:rsidRDefault="006033C2"/>
    <w:p w14:paraId="3E61CE17" w14:textId="77777777" w:rsidR="006033C2" w:rsidRDefault="006033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92422" w14:textId="77777777" w:rsidR="00FB404A" w:rsidRDefault="00FB40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3F7ECB93" w14:textId="77777777" w:rsidR="00FB404A" w:rsidRDefault="006033C2">
        <w:pPr>
          <w:pStyle w:val="Footer"/>
        </w:pPr>
        <w:r>
          <w:fldChar w:fldCharType="begin"/>
        </w:r>
        <w:r>
          <w:instrText xml:space="preserve"> PAGE   \* MERGEFORMAT </w:instrText>
        </w:r>
        <w:r>
          <w:fldChar w:fldCharType="separate"/>
        </w:r>
        <w:r w:rsidR="00CA6DF2">
          <w:rPr>
            <w:noProof/>
          </w:rPr>
          <w:t>4</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7B7C3" w14:textId="77777777" w:rsidR="00FB404A" w:rsidRDefault="00FB40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9BA0E" w14:textId="77777777" w:rsidR="006033C2" w:rsidRDefault="006033C2">
      <w:pPr>
        <w:spacing w:after="0" w:line="240" w:lineRule="auto"/>
      </w:pPr>
      <w:r>
        <w:separator/>
      </w:r>
    </w:p>
    <w:p w14:paraId="32C386B9" w14:textId="77777777" w:rsidR="006033C2" w:rsidRDefault="006033C2"/>
    <w:p w14:paraId="121446AB" w14:textId="77777777" w:rsidR="006033C2" w:rsidRDefault="006033C2"/>
  </w:footnote>
  <w:footnote w:type="continuationSeparator" w:id="0">
    <w:p w14:paraId="0E568119" w14:textId="77777777" w:rsidR="006033C2" w:rsidRDefault="006033C2">
      <w:pPr>
        <w:spacing w:after="0" w:line="240" w:lineRule="auto"/>
      </w:pPr>
      <w:r>
        <w:continuationSeparator/>
      </w:r>
    </w:p>
    <w:p w14:paraId="27A3600B" w14:textId="77777777" w:rsidR="006033C2" w:rsidRDefault="006033C2"/>
    <w:p w14:paraId="41A8562B" w14:textId="77777777" w:rsidR="006033C2" w:rsidRDefault="006033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AB736" w14:textId="77777777" w:rsidR="00FB404A" w:rsidRDefault="00FB40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DD347" w14:textId="77777777" w:rsidR="00FB404A" w:rsidRDefault="00FB404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F7537" w14:textId="77777777" w:rsidR="00FB404A" w:rsidRDefault="00FB40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24CD0386"/>
    <w:multiLevelType w:val="hybridMultilevel"/>
    <w:tmpl w:val="D2A6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lvlOverride w:ilvl="0">
      <w:startOverride w:val="1"/>
    </w:lvlOverride>
  </w:num>
  <w:num w:numId="13">
    <w:abstractNumId w:val="11"/>
  </w:num>
  <w:num w:numId="14">
    <w:abstractNumId w:val="12"/>
  </w:num>
  <w:num w:numId="15">
    <w:abstractNumId w:val="12"/>
    <w:lvlOverride w:ilvl="0">
      <w:startOverride w:val="1"/>
    </w:lvlOverride>
  </w:num>
  <w:num w:numId="16">
    <w:abstractNumId w:val="12"/>
    <w:lvlOverride w:ilvl="0">
      <w:startOverride w:val="1"/>
    </w:lvlOverride>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09"/>
    <w:rsid w:val="000A2645"/>
    <w:rsid w:val="002830E9"/>
    <w:rsid w:val="004103D6"/>
    <w:rsid w:val="00572309"/>
    <w:rsid w:val="006033C2"/>
    <w:rsid w:val="00AD33ED"/>
    <w:rsid w:val="00AF2213"/>
    <w:rsid w:val="00CA6DF2"/>
    <w:rsid w:val="00D1098B"/>
    <w:rsid w:val="00D972BD"/>
    <w:rsid w:val="00EE0822"/>
    <w:rsid w:val="00FB40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2EE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 w:type="paragraph" w:styleId="ListParagraph">
    <w:name w:val="List Paragraph"/>
    <w:basedOn w:val="Normal"/>
    <w:uiPriority w:val="34"/>
    <w:unhideWhenUsed/>
    <w:qFormat/>
    <w:rsid w:val="00D9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hyperlink" Target="https://academo.org/demos/spectrum-analyzer/" TargetMode="External"/><Relationship Id="rId11" Type="http://schemas.openxmlformats.org/officeDocument/2006/relationships/hyperlink" Target="https://www.mp3-reverser.com/e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diocheck.net/audiocheck_spectrotyper.php"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ie/Library/Containers/com.microsoft.Word/Data/Library/Caches/1033/TM10002083/Make%20a%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DA"/>
    <w:rsid w:val="002B3D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014534F3708043AF4E518F162FB4D6">
    <w:name w:val="AE014534F3708043AF4E518F162FB4D6"/>
  </w:style>
  <w:style w:type="paragraph" w:styleId="ListNumber">
    <w:name w:val="List Number"/>
    <w:basedOn w:val="Normal"/>
    <w:uiPriority w:val="10"/>
    <w:unhideWhenUsed/>
    <w:qFormat/>
    <w:pPr>
      <w:numPr>
        <w:numId w:val="1"/>
      </w:numPr>
      <w:spacing w:after="120" w:line="288" w:lineRule="auto"/>
    </w:pPr>
    <w:rPr>
      <w:rFonts w:eastAsiaTheme="minorHAnsi"/>
      <w:color w:val="595959" w:themeColor="text1" w:themeTint="A6"/>
      <w:sz w:val="28"/>
      <w:szCs w:val="28"/>
      <w:lang w:eastAsia="ja-JP"/>
    </w:rPr>
  </w:style>
  <w:style w:type="paragraph" w:customStyle="1" w:styleId="39FF7D71C6FECA40990288AE38FDFF6B">
    <w:name w:val="39FF7D71C6FECA40990288AE38FDF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40</TotalTime>
  <Pages>4</Pages>
  <Words>205</Words>
  <Characters>1175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Danino</dc:creator>
  <cp:keywords/>
  <dc:description/>
  <cp:lastModifiedBy>Roie Danino</cp:lastModifiedBy>
  <cp:revision>1</cp:revision>
  <dcterms:created xsi:type="dcterms:W3CDTF">2017-12-12T21:59:00Z</dcterms:created>
  <dcterms:modified xsi:type="dcterms:W3CDTF">2017-12-12T22:42:00Z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